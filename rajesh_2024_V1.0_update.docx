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482"/>
        <w:gridCol w:w="1560"/>
        <w:gridCol w:w="2758"/>
      </w:tblGrid>
      <w:tr w:rsidR="005E4FCE" w:rsidRPr="007E612D" w14:paraId="1BEFB156" w14:textId="77777777" w:rsidTr="005E4FCE">
        <w:trPr>
          <w:trHeight w:val="1260"/>
        </w:trPr>
        <w:tc>
          <w:tcPr>
            <w:tcW w:w="6588" w:type="dxa"/>
            <w:shd w:val="clear" w:color="auto" w:fill="FFFFFF"/>
            <w:vAlign w:val="center"/>
          </w:tcPr>
          <w:p w14:paraId="59D60322" w14:textId="77777777" w:rsidR="00F77D37" w:rsidRDefault="006F19D9" w:rsidP="007E612D">
            <w:pPr>
              <w:spacing w:after="0" w:line="240" w:lineRule="auto"/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</w:pP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RAJESH KUMAR</w:t>
            </w:r>
          </w:p>
          <w:p w14:paraId="02430D51" w14:textId="03B729F5" w:rsidR="00A12D15" w:rsidRPr="00A12D15" w:rsidRDefault="00E9396C" w:rsidP="0051299D">
            <w:pPr>
              <w:spacing w:after="0" w:line="240" w:lineRule="auto"/>
              <w:rPr>
                <w:caps/>
              </w:rPr>
            </w:pPr>
            <w:hyperlink r:id="rId10" w:history="1">
              <w:r w:rsidRPr="006B5050">
                <w:rPr>
                  <w:rStyle w:val="Hyperlink"/>
                  <w:caps/>
                </w:rPr>
                <w:t>R</w:t>
              </w:r>
              <w:r w:rsidRPr="006B5050">
                <w:rPr>
                  <w:rStyle w:val="Hyperlink"/>
                </w:rPr>
                <w:t>AJESH.ANAND421.RKM</w:t>
              </w:r>
              <w:r w:rsidRPr="006B5050">
                <w:rPr>
                  <w:rStyle w:val="Hyperlink"/>
                  <w:caps/>
                </w:rPr>
                <w:t>@gmail.com</w:t>
              </w:r>
            </w:hyperlink>
            <w:r w:rsidR="00376EF4">
              <w:rPr>
                <w:caps/>
              </w:rPr>
              <w:t xml:space="preserve">                                                                                 </w:t>
            </w:r>
          </w:p>
        </w:tc>
        <w:tc>
          <w:tcPr>
            <w:tcW w:w="4428" w:type="dxa"/>
            <w:gridSpan w:val="2"/>
            <w:shd w:val="clear" w:color="auto" w:fill="FFFFFF"/>
            <w:vAlign w:val="center"/>
          </w:tcPr>
          <w:p w14:paraId="6162875C" w14:textId="77777777" w:rsidR="00F77D37" w:rsidRPr="00376EF4" w:rsidRDefault="00F77D37" w:rsidP="00376EF4">
            <w:pPr>
              <w:spacing w:after="0" w:line="240" w:lineRule="auto"/>
              <w:jc w:val="center"/>
              <w:rPr>
                <w:b/>
                <w:bCs/>
                <w:caps/>
              </w:rPr>
            </w:pPr>
          </w:p>
        </w:tc>
      </w:tr>
      <w:tr w:rsidR="005E4FCE" w:rsidRPr="007E612D" w14:paraId="284CCE1F" w14:textId="77777777" w:rsidTr="005E4FCE">
        <w:tc>
          <w:tcPr>
            <w:tcW w:w="8208" w:type="dxa"/>
            <w:gridSpan w:val="2"/>
          </w:tcPr>
          <w:p w14:paraId="557303B6" w14:textId="77777777" w:rsidR="00D0418D" w:rsidRDefault="00D0418D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3862444B" w14:textId="77777777" w:rsidR="00273F94" w:rsidRPr="008A3467" w:rsidRDefault="00E9293C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8A3467">
              <w:rPr>
                <w:b/>
                <w:sz w:val="28"/>
                <w:szCs w:val="28"/>
              </w:rPr>
              <w:t xml:space="preserve">Profile </w:t>
            </w:r>
            <w:r w:rsidR="00C42936" w:rsidRPr="008A3467">
              <w:rPr>
                <w:b/>
                <w:sz w:val="28"/>
                <w:szCs w:val="28"/>
              </w:rPr>
              <w:t>Summary</w:t>
            </w:r>
          </w:p>
          <w:p w14:paraId="2CE2CFA8" w14:textId="77777777" w:rsidR="00A33219" w:rsidRPr="00F60832" w:rsidRDefault="00A33219" w:rsidP="006334D9">
            <w:pPr>
              <w:pStyle w:val="BodyTextIndent"/>
              <w:ind w:right="270" w:firstLine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</w:p>
          <w:p w14:paraId="144534C7" w14:textId="5348879A" w:rsidR="00BE6002" w:rsidRDefault="009F3799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>10</w:t>
            </w:r>
            <w:r w:rsidR="00BE6002">
              <w:t xml:space="preserve"> years of experience in IT</w:t>
            </w:r>
            <w:r>
              <w:t xml:space="preserve"> </w:t>
            </w:r>
            <w:r w:rsidR="00BE6002">
              <w:t xml:space="preserve">as backend developer on </w:t>
            </w:r>
            <w:r w:rsidR="00BE6002" w:rsidRPr="00CE5958">
              <w:rPr>
                <w:b/>
                <w:bCs/>
              </w:rPr>
              <w:t>Java</w:t>
            </w:r>
            <w:r w:rsidR="00356D73">
              <w:rPr>
                <w:b/>
                <w:bCs/>
              </w:rPr>
              <w:t xml:space="preserve"> and</w:t>
            </w:r>
            <w:r w:rsidR="00BE6002">
              <w:t xml:space="preserve"> </w:t>
            </w:r>
            <w:r w:rsidR="00BE6002" w:rsidRPr="00CE5958">
              <w:rPr>
                <w:b/>
                <w:bCs/>
              </w:rPr>
              <w:t>Spring framework</w:t>
            </w:r>
            <w:r w:rsidR="00BE6002">
              <w:t>.</w:t>
            </w:r>
          </w:p>
          <w:p w14:paraId="3E067A7A" w14:textId="77777777" w:rsidR="000F0773" w:rsidRPr="00166BA2" w:rsidRDefault="00BE6002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 w:rsidRPr="009461DF">
              <w:rPr>
                <w:b/>
                <w:bCs/>
              </w:rPr>
              <w:t>4.5+</w:t>
            </w:r>
            <w:r>
              <w:t xml:space="preserve"> years of experience in</w:t>
            </w:r>
            <w:r w:rsidRPr="00CE5958">
              <w:rPr>
                <w:b/>
                <w:bCs/>
              </w:rPr>
              <w:t xml:space="preserve"> Spring Boot</w:t>
            </w:r>
            <w:r w:rsidR="00166BA2" w:rsidRPr="00CE5958">
              <w:rPr>
                <w:b/>
                <w:bCs/>
              </w:rPr>
              <w:t xml:space="preserve"> </w:t>
            </w:r>
            <w:r w:rsidR="00166BA2">
              <w:rPr>
                <w:b/>
                <w:bCs/>
              </w:rPr>
              <w:t xml:space="preserve">and </w:t>
            </w:r>
            <w:r w:rsidR="00166BA2" w:rsidRPr="00CE5958">
              <w:rPr>
                <w:b/>
                <w:bCs/>
              </w:rPr>
              <w:t>Rest API</w:t>
            </w:r>
            <w:r w:rsidR="00166BA2">
              <w:rPr>
                <w:b/>
                <w:bCs/>
              </w:rPr>
              <w:t>.</w:t>
            </w:r>
          </w:p>
          <w:p w14:paraId="19957F67" w14:textId="77777777" w:rsidR="00166BA2" w:rsidRDefault="00881E85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rPr>
                <w:b/>
                <w:bCs/>
              </w:rPr>
              <w:t>4</w:t>
            </w:r>
            <w:r w:rsidR="00166BA2">
              <w:rPr>
                <w:b/>
                <w:bCs/>
              </w:rPr>
              <w:t xml:space="preserve"> </w:t>
            </w:r>
            <w:proofErr w:type="spellStart"/>
            <w:r w:rsidR="00166BA2">
              <w:rPr>
                <w:b/>
                <w:bCs/>
              </w:rPr>
              <w:t xml:space="preserve">years </w:t>
            </w:r>
            <w:r w:rsidR="00166BA2" w:rsidRPr="00166BA2">
              <w:t>experience</w:t>
            </w:r>
            <w:proofErr w:type="spellEnd"/>
            <w:r w:rsidR="00166BA2" w:rsidRPr="00166BA2">
              <w:t xml:space="preserve"> in </w:t>
            </w:r>
            <w:r w:rsidR="00166BA2">
              <w:rPr>
                <w:b/>
                <w:bCs/>
              </w:rPr>
              <w:t>Hibernate/JPA</w:t>
            </w:r>
            <w:r w:rsidR="00166BA2" w:rsidRPr="00166BA2">
              <w:t xml:space="preserve"> development.</w:t>
            </w:r>
          </w:p>
          <w:p w14:paraId="1745472C" w14:textId="598619FA" w:rsidR="00166BA2" w:rsidRDefault="009F3799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rPr>
                <w:b/>
                <w:bCs/>
              </w:rPr>
              <w:t>3</w:t>
            </w:r>
            <w:r w:rsidR="00166BA2">
              <w:rPr>
                <w:b/>
                <w:bCs/>
              </w:rPr>
              <w:t xml:space="preserve"> </w:t>
            </w:r>
            <w:proofErr w:type="spellStart"/>
            <w:r w:rsidR="00166BA2">
              <w:rPr>
                <w:b/>
                <w:bCs/>
              </w:rPr>
              <w:t xml:space="preserve">years </w:t>
            </w:r>
            <w:r w:rsidR="00166BA2" w:rsidRPr="00166BA2">
              <w:t>experience</w:t>
            </w:r>
            <w:proofErr w:type="spellEnd"/>
            <w:r w:rsidR="00166BA2" w:rsidRPr="00166BA2">
              <w:t xml:space="preserve"> in </w:t>
            </w:r>
            <w:r w:rsidR="00166BA2" w:rsidRPr="00166BA2">
              <w:rPr>
                <w:b/>
                <w:bCs/>
              </w:rPr>
              <w:t>Microservices</w:t>
            </w:r>
            <w:r w:rsidR="00166BA2" w:rsidRPr="00166BA2">
              <w:t xml:space="preserve"> development.</w:t>
            </w:r>
          </w:p>
          <w:p w14:paraId="57C811AA" w14:textId="77777777" w:rsidR="00166BA2" w:rsidRDefault="00166BA2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rPr>
                <w:b/>
                <w:bCs/>
              </w:rPr>
              <w:t xml:space="preserve">3 </w:t>
            </w:r>
            <w:proofErr w:type="spellStart"/>
            <w:r>
              <w:rPr>
                <w:b/>
                <w:bCs/>
              </w:rPr>
              <w:t xml:space="preserve">years </w:t>
            </w:r>
            <w:r w:rsidRPr="00166BA2">
              <w:t>experience</w:t>
            </w:r>
            <w:proofErr w:type="spellEnd"/>
            <w:r w:rsidRPr="00166BA2">
              <w:t xml:space="preserve"> in </w:t>
            </w:r>
            <w:r>
              <w:rPr>
                <w:b/>
                <w:bCs/>
              </w:rPr>
              <w:t>Thunderhead</w:t>
            </w:r>
            <w:r w:rsidR="008768C5">
              <w:rPr>
                <w:b/>
                <w:bCs/>
              </w:rPr>
              <w:t xml:space="preserve">’s Template </w:t>
            </w:r>
            <w:r w:rsidR="008768C5" w:rsidRPr="008768C5">
              <w:t>designing</w:t>
            </w:r>
            <w:r w:rsidR="008768C5">
              <w:t xml:space="preserve"> and</w:t>
            </w:r>
            <w:r w:rsidRPr="00166BA2">
              <w:t xml:space="preserve"> development.</w:t>
            </w:r>
          </w:p>
          <w:p w14:paraId="315A86D1" w14:textId="77777777" w:rsidR="001C3667" w:rsidRPr="00166BA2" w:rsidRDefault="001C3667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rPr>
                <w:b/>
                <w:bCs/>
              </w:rPr>
              <w:t xml:space="preserve">3 </w:t>
            </w:r>
            <w:proofErr w:type="spellStart"/>
            <w:r>
              <w:rPr>
                <w:b/>
                <w:bCs/>
              </w:rPr>
              <w:t xml:space="preserve">years </w:t>
            </w:r>
            <w:r w:rsidRPr="00166BA2">
              <w:t>experience</w:t>
            </w:r>
            <w:proofErr w:type="spellEnd"/>
            <w:r w:rsidRPr="00166BA2">
              <w:t xml:space="preserve"> </w:t>
            </w:r>
            <w:r>
              <w:t>as</w:t>
            </w:r>
            <w:r w:rsidRPr="00166BA2">
              <w:t xml:space="preserve"> </w:t>
            </w:r>
            <w:r>
              <w:rPr>
                <w:b/>
                <w:bCs/>
              </w:rPr>
              <w:t>Team lead</w:t>
            </w:r>
            <w:r w:rsidRPr="00166BA2">
              <w:t xml:space="preserve"> </w:t>
            </w:r>
            <w:r>
              <w:t>for Team</w:t>
            </w:r>
            <w:r w:rsidR="007A0D7C">
              <w:t xml:space="preserve"> and release</w:t>
            </w:r>
            <w:r>
              <w:t xml:space="preserve"> management</w:t>
            </w:r>
            <w:r w:rsidRPr="00166BA2">
              <w:t>.</w:t>
            </w:r>
            <w:r w:rsidRPr="001C3667">
              <w:rPr>
                <w:b/>
                <w:bCs/>
              </w:rPr>
              <w:t xml:space="preserve"> </w:t>
            </w:r>
          </w:p>
          <w:p w14:paraId="78F2D484" w14:textId="77777777" w:rsidR="00BE6002" w:rsidRDefault="00BE6002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Good working experience in Development and Enhancement roles. Experience in Unit Testing using </w:t>
            </w:r>
            <w:r w:rsidRPr="00CE5958">
              <w:rPr>
                <w:b/>
                <w:bCs/>
              </w:rPr>
              <w:t>Junit</w:t>
            </w:r>
            <w:r>
              <w:t xml:space="preserve"> with </w:t>
            </w:r>
            <w:r w:rsidRPr="00CE5958">
              <w:rPr>
                <w:b/>
                <w:bCs/>
              </w:rPr>
              <w:t>Mockito</w:t>
            </w:r>
            <w:r w:rsidR="00881E85">
              <w:rPr>
                <w:b/>
                <w:bCs/>
              </w:rPr>
              <w:t xml:space="preserve"> and </w:t>
            </w:r>
            <w:proofErr w:type="spellStart"/>
            <w:r w:rsidR="00881E85">
              <w:rPr>
                <w:b/>
                <w:bCs/>
              </w:rPr>
              <w:t>PowerMockito</w:t>
            </w:r>
            <w:proofErr w:type="spellEnd"/>
            <w:r w:rsidRPr="00CE5958">
              <w:rPr>
                <w:b/>
                <w:bCs/>
              </w:rPr>
              <w:t xml:space="preserve"> Framework</w:t>
            </w:r>
            <w:r>
              <w:t>.</w:t>
            </w:r>
          </w:p>
          <w:p w14:paraId="16CFCEEE" w14:textId="77777777" w:rsidR="00BE6002" w:rsidRDefault="00BE6002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Working experience in Version control tools like </w:t>
            </w:r>
            <w:r w:rsidRPr="00CE5958">
              <w:rPr>
                <w:b/>
                <w:bCs/>
              </w:rPr>
              <w:t>Git</w:t>
            </w:r>
            <w:r w:rsidR="00545E06">
              <w:rPr>
                <w:b/>
                <w:bCs/>
              </w:rPr>
              <w:t xml:space="preserve">, GitHub, </w:t>
            </w:r>
            <w:r>
              <w:t xml:space="preserve">and </w:t>
            </w:r>
            <w:r w:rsidRPr="00CE5958">
              <w:rPr>
                <w:b/>
                <w:bCs/>
              </w:rPr>
              <w:t>Gitlab</w:t>
            </w:r>
            <w:r>
              <w:t>.</w:t>
            </w:r>
          </w:p>
          <w:p w14:paraId="3D42476B" w14:textId="77777777" w:rsidR="00BE6002" w:rsidRDefault="00BE6002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>Ability to grasp new skills and concepts quickly and use them in a productive manner.</w:t>
            </w:r>
          </w:p>
          <w:p w14:paraId="32BAAE3C" w14:textId="77777777" w:rsidR="00BE6002" w:rsidRDefault="00BE6002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>Good Analytical and problems solving skills.</w:t>
            </w:r>
          </w:p>
          <w:p w14:paraId="3EBB0FE2" w14:textId="77777777" w:rsidR="00557CD0" w:rsidRDefault="00557CD0" w:rsidP="007E612D">
            <w:pPr>
              <w:spacing w:after="0" w:line="240" w:lineRule="auto"/>
            </w:pPr>
          </w:p>
          <w:p w14:paraId="295D3402" w14:textId="77777777" w:rsidR="007039B9" w:rsidRPr="008A3467" w:rsidRDefault="004E6212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8A3467">
              <w:rPr>
                <w:b/>
                <w:sz w:val="28"/>
                <w:szCs w:val="28"/>
              </w:rPr>
              <w:t>Work Experience</w:t>
            </w:r>
          </w:p>
          <w:p w14:paraId="77A10192" w14:textId="77777777" w:rsidR="009461DF" w:rsidRPr="007E612D" w:rsidRDefault="009461DF" w:rsidP="007E612D">
            <w:pPr>
              <w:spacing w:after="0" w:line="240" w:lineRule="auto"/>
            </w:pPr>
          </w:p>
          <w:p w14:paraId="76C63DDD" w14:textId="77777777" w:rsidR="0026497F" w:rsidRDefault="0026497F" w:rsidP="0026497F">
            <w:pPr>
              <w:spacing w:after="0" w:line="240" w:lineRule="auto"/>
              <w:ind w:left="720"/>
              <w:jc w:val="both"/>
            </w:pPr>
          </w:p>
          <w:p w14:paraId="18520348" w14:textId="2A05B34C" w:rsidR="009F3799" w:rsidRPr="009F3799" w:rsidRDefault="009F3799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Working as </w:t>
            </w:r>
            <w:r w:rsidRPr="009F3799">
              <w:rPr>
                <w:b/>
                <w:bCs/>
              </w:rPr>
              <w:t>Manager</w:t>
            </w:r>
            <w:r>
              <w:t xml:space="preserve"> for </w:t>
            </w:r>
            <w:r w:rsidRPr="009F3799">
              <w:rPr>
                <w:b/>
                <w:bCs/>
              </w:rPr>
              <w:t>Capgemini Technology Services India Limited</w:t>
            </w:r>
            <w:r>
              <w:t xml:space="preserve"> from August 2023 to till now.</w:t>
            </w:r>
          </w:p>
          <w:p w14:paraId="2E4042FE" w14:textId="74CA7177" w:rsidR="0026497F" w:rsidRPr="0026497F" w:rsidRDefault="0026497F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 w:rsidRPr="00F77F01">
              <w:rPr>
                <w:rFonts w:ascii="Verdana" w:hAnsi="Verdana"/>
                <w:color w:val="000000"/>
                <w:sz w:val="17"/>
                <w:szCs w:val="17"/>
                <w:lang w:val="en-IN" w:eastAsia="en-IN"/>
              </w:rPr>
              <w:t xml:space="preserve">Working as 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  <w:lang w:val="en-IN" w:eastAsia="en-IN"/>
              </w:rPr>
              <w:t xml:space="preserve">Senior Engineering </w:t>
            </w:r>
            <w:r w:rsidRPr="00F77F01">
              <w:rPr>
                <w:rFonts w:ascii="Verdana" w:hAnsi="Verdana"/>
                <w:b/>
                <w:color w:val="000000"/>
                <w:sz w:val="17"/>
                <w:szCs w:val="17"/>
                <w:lang w:val="en-IN" w:eastAsia="en-IN"/>
              </w:rPr>
              <w:t>Lead</w:t>
            </w:r>
            <w:r w:rsidRPr="00F77F01">
              <w:rPr>
                <w:rFonts w:ascii="Verdana" w:hAnsi="Verdana"/>
                <w:color w:val="000000"/>
                <w:sz w:val="17"/>
                <w:szCs w:val="17"/>
                <w:lang w:val="en-IN" w:eastAsia="en-IN"/>
              </w:rPr>
              <w:t xml:space="preserve"> for </w:t>
            </w:r>
            <w:r w:rsidRPr="00F77F01">
              <w:rPr>
                <w:rFonts w:ascii="Verdana" w:hAnsi="Verdana"/>
                <w:b/>
                <w:color w:val="000000"/>
                <w:sz w:val="17"/>
                <w:szCs w:val="17"/>
                <w:lang w:val="en-IN" w:eastAsia="en-IN"/>
              </w:rPr>
              <w:t xml:space="preserve">Persistent Systems </w:t>
            </w:r>
            <w:r w:rsidRPr="00F77F01">
              <w:rPr>
                <w:rFonts w:ascii="Verdana" w:hAnsi="Verdana"/>
                <w:bCs/>
                <w:color w:val="000000"/>
                <w:sz w:val="17"/>
                <w:szCs w:val="17"/>
                <w:lang w:val="en-IN" w:eastAsia="en-IN"/>
              </w:rPr>
              <w:t>from</w:t>
            </w:r>
            <w:r w:rsidRPr="00F77F01">
              <w:rPr>
                <w:rFonts w:ascii="Verdana" w:hAnsi="Verdana"/>
                <w:color w:val="000000"/>
                <w:sz w:val="17"/>
                <w:szCs w:val="17"/>
                <w:lang w:val="en-IN" w:eastAsia="en-IN"/>
              </w:rPr>
              <w:t xml:space="preserve"> </w:t>
            </w:r>
            <w:r>
              <w:rPr>
                <w:rFonts w:ascii="Verdana" w:hAnsi="Verdana"/>
                <w:color w:val="000000"/>
                <w:sz w:val="17"/>
                <w:szCs w:val="17"/>
                <w:lang w:val="en-IN" w:eastAsia="en-IN"/>
              </w:rPr>
              <w:t>May</w:t>
            </w:r>
            <w:r w:rsidRPr="00F77F01">
              <w:rPr>
                <w:rFonts w:ascii="Verdana" w:hAnsi="Verdana"/>
                <w:color w:val="000000"/>
                <w:sz w:val="17"/>
                <w:szCs w:val="17"/>
                <w:lang w:val="en-IN" w:eastAsia="en-IN"/>
              </w:rPr>
              <w:t xml:space="preserve"> 202</w:t>
            </w:r>
            <w:r>
              <w:rPr>
                <w:rFonts w:ascii="Verdana" w:hAnsi="Verdana"/>
                <w:color w:val="000000"/>
                <w:sz w:val="17"/>
                <w:szCs w:val="17"/>
                <w:lang w:val="en-IN" w:eastAsia="en-IN"/>
              </w:rPr>
              <w:t>2</w:t>
            </w:r>
            <w:r w:rsidRPr="00F77F01">
              <w:rPr>
                <w:rFonts w:ascii="Verdana" w:hAnsi="Verdana"/>
                <w:color w:val="000000"/>
                <w:sz w:val="17"/>
                <w:szCs w:val="17"/>
                <w:lang w:val="en-IN" w:eastAsia="en-IN"/>
              </w:rPr>
              <w:t xml:space="preserve"> to </w:t>
            </w:r>
            <w:r w:rsidR="009F3799">
              <w:rPr>
                <w:rFonts w:ascii="Verdana" w:hAnsi="Verdana"/>
                <w:color w:val="000000"/>
                <w:sz w:val="17"/>
                <w:szCs w:val="17"/>
                <w:lang w:val="en-IN" w:eastAsia="en-IN"/>
              </w:rPr>
              <w:t>August 2023</w:t>
            </w:r>
            <w:r w:rsidRPr="00F77F01">
              <w:rPr>
                <w:rFonts w:ascii="Verdana" w:hAnsi="Verdana"/>
                <w:color w:val="000000"/>
                <w:sz w:val="17"/>
                <w:szCs w:val="17"/>
                <w:lang w:val="en-IN" w:eastAsia="en-IN"/>
              </w:rPr>
              <w:t>.</w:t>
            </w:r>
          </w:p>
          <w:p w14:paraId="7256DFEA" w14:textId="77777777" w:rsidR="005D1B9F" w:rsidRPr="0026497F" w:rsidRDefault="005D1B9F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 w:rsidRPr="00F77F01">
              <w:rPr>
                <w:rFonts w:ascii="Verdana" w:hAnsi="Verdana"/>
                <w:color w:val="000000"/>
                <w:sz w:val="17"/>
                <w:szCs w:val="17"/>
                <w:lang w:val="en-IN" w:eastAsia="en-IN"/>
              </w:rPr>
              <w:t xml:space="preserve">Working as 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  <w:lang w:val="en-IN" w:eastAsia="en-IN"/>
              </w:rPr>
              <w:t>Assistant Consultant</w:t>
            </w:r>
            <w:r w:rsidRPr="00F77F01">
              <w:rPr>
                <w:rFonts w:ascii="Verdana" w:hAnsi="Verdana"/>
                <w:color w:val="000000"/>
                <w:sz w:val="17"/>
                <w:szCs w:val="17"/>
                <w:lang w:val="en-IN" w:eastAsia="en-IN"/>
              </w:rPr>
              <w:t xml:space="preserve"> for 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  <w:lang w:val="en-IN" w:eastAsia="en-IN"/>
              </w:rPr>
              <w:t>Tata Consultancy Services (TCS)</w:t>
            </w:r>
            <w:r w:rsidRPr="00F77F01">
              <w:rPr>
                <w:rFonts w:ascii="Verdana" w:hAnsi="Verdana"/>
                <w:b/>
                <w:color w:val="000000"/>
                <w:sz w:val="17"/>
                <w:szCs w:val="17"/>
                <w:lang w:val="en-IN" w:eastAsia="en-IN"/>
              </w:rPr>
              <w:t xml:space="preserve"> </w:t>
            </w:r>
            <w:r w:rsidRPr="00F77F01">
              <w:rPr>
                <w:rFonts w:ascii="Verdana" w:hAnsi="Verdana"/>
                <w:bCs/>
                <w:color w:val="000000"/>
                <w:sz w:val="17"/>
                <w:szCs w:val="17"/>
                <w:lang w:val="en-IN" w:eastAsia="en-IN"/>
              </w:rPr>
              <w:t>from</w:t>
            </w:r>
            <w:r w:rsidRPr="00F77F01">
              <w:rPr>
                <w:rFonts w:ascii="Verdana" w:hAnsi="Verdana"/>
                <w:color w:val="000000"/>
                <w:sz w:val="17"/>
                <w:szCs w:val="17"/>
                <w:lang w:val="en-IN" w:eastAsia="en-IN"/>
              </w:rPr>
              <w:t xml:space="preserve"> </w:t>
            </w:r>
            <w:r>
              <w:rPr>
                <w:rFonts w:ascii="Verdana" w:hAnsi="Verdana"/>
                <w:color w:val="000000"/>
                <w:sz w:val="17"/>
                <w:szCs w:val="17"/>
                <w:lang w:val="en-IN" w:eastAsia="en-IN"/>
              </w:rPr>
              <w:t xml:space="preserve">March 2014 to May </w:t>
            </w:r>
            <w:r w:rsidRPr="00F77F01">
              <w:rPr>
                <w:rFonts w:ascii="Verdana" w:hAnsi="Verdana"/>
                <w:color w:val="000000"/>
                <w:sz w:val="17"/>
                <w:szCs w:val="17"/>
                <w:lang w:val="en-IN" w:eastAsia="en-IN"/>
              </w:rPr>
              <w:t>202</w:t>
            </w:r>
            <w:r>
              <w:rPr>
                <w:rFonts w:ascii="Verdana" w:hAnsi="Verdana"/>
                <w:color w:val="000000"/>
                <w:sz w:val="17"/>
                <w:szCs w:val="17"/>
                <w:lang w:val="en-IN" w:eastAsia="en-IN"/>
              </w:rPr>
              <w:t>2</w:t>
            </w:r>
            <w:r w:rsidRPr="00F77F01">
              <w:rPr>
                <w:rFonts w:ascii="Verdana" w:hAnsi="Verdana"/>
                <w:color w:val="000000"/>
                <w:sz w:val="17"/>
                <w:szCs w:val="17"/>
                <w:lang w:val="en-IN" w:eastAsia="en-IN"/>
              </w:rPr>
              <w:t>.</w:t>
            </w:r>
          </w:p>
          <w:p w14:paraId="09D90574" w14:textId="77777777" w:rsidR="009E040D" w:rsidRDefault="009E040D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</w:rPr>
            </w:pPr>
          </w:p>
          <w:p w14:paraId="65B2E6EA" w14:textId="77777777" w:rsidR="00E47E75" w:rsidRPr="009E040D" w:rsidRDefault="00E47E75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</w:rPr>
            </w:pPr>
          </w:p>
          <w:p w14:paraId="1B518C8E" w14:textId="77777777" w:rsidR="00FF6B3B" w:rsidRPr="008A3467" w:rsidRDefault="004E6212" w:rsidP="00FF6B3B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8A3467">
              <w:rPr>
                <w:b/>
                <w:sz w:val="28"/>
                <w:szCs w:val="28"/>
              </w:rPr>
              <w:t>Education</w:t>
            </w:r>
          </w:p>
          <w:p w14:paraId="2289EC7E" w14:textId="77777777" w:rsidR="00FF6B3B" w:rsidRPr="007E612D" w:rsidRDefault="00FF6B3B" w:rsidP="00FF6B3B">
            <w:pPr>
              <w:spacing w:after="0" w:line="240" w:lineRule="auto"/>
            </w:pPr>
          </w:p>
          <w:p w14:paraId="20426D80" w14:textId="77777777" w:rsidR="00E47E75" w:rsidRPr="000C1683" w:rsidRDefault="00C131A9" w:rsidP="0006173B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>
              <w:rPr>
                <w:b/>
                <w:bCs/>
              </w:rPr>
              <w:t xml:space="preserve">      </w:t>
            </w:r>
            <w:proofErr w:type="spellStart"/>
            <w:proofErr w:type="gramStart"/>
            <w:r w:rsidR="00E47E75" w:rsidRPr="00AF3C0B">
              <w:rPr>
                <w:b/>
                <w:bCs/>
              </w:rPr>
              <w:t>B.tech</w:t>
            </w:r>
            <w:proofErr w:type="spellEnd"/>
            <w:proofErr w:type="gramEnd"/>
            <w:r w:rsidR="00E47E75">
              <w:t xml:space="preserve"> in computer Science &amp; Engineering – VIET GB Nagar</w:t>
            </w:r>
            <w:r w:rsidR="00003770">
              <w:t>(UP)</w:t>
            </w:r>
          </w:p>
          <w:p w14:paraId="2F6F852B" w14:textId="77777777" w:rsidR="001126DB" w:rsidRPr="00E47E75" w:rsidRDefault="001126DB" w:rsidP="00E47E75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645488E7" w14:textId="77777777" w:rsidR="005B12E1" w:rsidRPr="008A3467" w:rsidRDefault="000C1683" w:rsidP="005B12E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8A3467">
              <w:rPr>
                <w:b/>
                <w:sz w:val="28"/>
                <w:szCs w:val="28"/>
              </w:rPr>
              <w:t>Project Details</w:t>
            </w:r>
          </w:p>
          <w:p w14:paraId="1A14EE4C" w14:textId="77777777" w:rsidR="00BC5640" w:rsidRDefault="00BC5640" w:rsidP="00BC5640">
            <w:pPr>
              <w:pStyle w:val="NoSpacing"/>
              <w:jc w:val="both"/>
              <w:rPr>
                <w:rFonts w:cs="Calibri"/>
                <w:b/>
                <w:bCs/>
                <w:sz w:val="20"/>
                <w:szCs w:val="20"/>
              </w:rPr>
            </w:pPr>
          </w:p>
          <w:p w14:paraId="46883D1F" w14:textId="68520B0E" w:rsidR="00E9396C" w:rsidRDefault="00E9396C" w:rsidP="00E9396C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Company              </w:t>
            </w:r>
            <w:proofErr w:type="gramStart"/>
            <w:r>
              <w:rPr>
                <w:rFonts w:cs="Calibri"/>
                <w:b/>
                <w:bCs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5F3D13">
              <w:rPr>
                <w:b/>
                <w:bCs/>
              </w:rPr>
              <w:t xml:space="preserve">Capgemini </w:t>
            </w:r>
            <w:proofErr w:type="spellStart"/>
            <w:r w:rsidRPr="005F3D13">
              <w:rPr>
                <w:rFonts w:ascii="Roboto" w:hAnsi="Roboto"/>
                <w:b/>
                <w:bCs/>
                <w:color w:val="111111"/>
                <w:sz w:val="20"/>
                <w:szCs w:val="20"/>
                <w:shd w:val="clear" w:color="auto" w:fill="FFFFFF"/>
              </w:rPr>
              <w:t>Capgemini</w:t>
            </w:r>
            <w:proofErr w:type="spellEnd"/>
            <w:r w:rsidRPr="005F3D13">
              <w:rPr>
                <w:rFonts w:ascii="Roboto" w:hAnsi="Roboto"/>
                <w:b/>
                <w:bCs/>
                <w:color w:val="111111"/>
                <w:sz w:val="20"/>
                <w:szCs w:val="20"/>
                <w:shd w:val="clear" w:color="auto" w:fill="FFFFFF"/>
              </w:rPr>
              <w:t xml:space="preserve"> Technology Services India Limited</w:t>
            </w:r>
          </w:p>
          <w:p w14:paraId="739DB3C9" w14:textId="33EE051B" w:rsidR="00E9396C" w:rsidRPr="00D43BA6" w:rsidRDefault="00E9396C" w:rsidP="00E9396C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 xml:space="preserve">Project Name     </w:t>
            </w:r>
            <w:proofErr w:type="gramStart"/>
            <w:r>
              <w:rPr>
                <w:rFonts w:eastAsia="MS Mincho" w:cs="Calibri"/>
                <w:b/>
                <w:sz w:val="21"/>
                <w:szCs w:val="21"/>
              </w:rPr>
              <w:t xml:space="preserve"> </w:t>
            </w:r>
            <w:r w:rsidR="002B456F">
              <w:rPr>
                <w:rFonts w:eastAsia="MS Mincho" w:cs="Calibri"/>
                <w:b/>
                <w:sz w:val="21"/>
                <w:szCs w:val="21"/>
              </w:rPr>
              <w:t xml:space="preserve"> </w:t>
            </w:r>
            <w:r>
              <w:rPr>
                <w:rFonts w:eastAsia="MS Mincho" w:cs="Calibri"/>
                <w:b/>
                <w:sz w:val="21"/>
                <w:szCs w:val="21"/>
              </w:rPr>
              <w:t>:</w:t>
            </w:r>
            <w:proofErr w:type="gramEnd"/>
            <w:r>
              <w:rPr>
                <w:rFonts w:eastAsia="MS Mincho" w:cs="Calibri"/>
                <w:b/>
                <w:sz w:val="21"/>
                <w:szCs w:val="21"/>
              </w:rPr>
              <w:t xml:space="preserve"> </w:t>
            </w:r>
            <w:r>
              <w:rPr>
                <w:rFonts w:eastAsia="MS Mincho" w:cs="Calibri"/>
                <w:b/>
              </w:rPr>
              <w:t xml:space="preserve"> </w:t>
            </w:r>
            <w:r>
              <w:rPr>
                <w:b/>
              </w:rPr>
              <w:t xml:space="preserve">MuleSoft </w:t>
            </w:r>
            <w:r>
              <w:rPr>
                <w:b/>
              </w:rPr>
              <w:t xml:space="preserve">to </w:t>
            </w:r>
            <w:r>
              <w:rPr>
                <w:b/>
              </w:rPr>
              <w:t>Java Migration</w:t>
            </w:r>
          </w:p>
          <w:p w14:paraId="04072AF2" w14:textId="4D46B8E5" w:rsidR="00E9396C" w:rsidRDefault="00E9396C" w:rsidP="00E9396C">
            <w:pPr>
              <w:pStyle w:val="BodyText"/>
              <w:spacing w:after="0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>Role</w:t>
            </w:r>
            <w:r>
              <w:rPr>
                <w:rFonts w:eastAsia="MS Mincho" w:cs="Calibri"/>
                <w:b/>
                <w:sz w:val="21"/>
                <w:szCs w:val="21"/>
                <w:lang w:val="en-US"/>
              </w:rPr>
              <w:t xml:space="preserve">                       </w:t>
            </w:r>
            <w:r w:rsidR="002B456F">
              <w:rPr>
                <w:rFonts w:eastAsia="MS Mincho" w:cs="Calibri"/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rFonts w:eastAsia="MS Mincho" w:cs="Calibri"/>
                <w:b/>
                <w:sz w:val="21"/>
                <w:szCs w:val="21"/>
              </w:rPr>
              <w:t>:</w:t>
            </w:r>
            <w:r>
              <w:rPr>
                <w:rFonts w:eastAsia="MS Mincho" w:cs="Calibri"/>
                <w:sz w:val="21"/>
                <w:szCs w:val="21"/>
              </w:rPr>
              <w:t xml:space="preserve"> </w:t>
            </w:r>
            <w:r>
              <w:rPr>
                <w:rFonts w:eastAsia="MS Mincho" w:cs="Calibri"/>
                <w:b/>
                <w:bCs/>
                <w:sz w:val="21"/>
                <w:szCs w:val="21"/>
                <w:lang w:val="en-US"/>
              </w:rPr>
              <w:t>Java Backend Developer</w:t>
            </w:r>
            <w:r>
              <w:rPr>
                <w:rFonts w:eastAsia="MS Mincho" w:cs="Calibri"/>
                <w:b/>
                <w:bCs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</w:p>
          <w:p w14:paraId="22074262" w14:textId="2D300C19" w:rsidR="00E9396C" w:rsidRDefault="00E9396C" w:rsidP="00E9396C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 xml:space="preserve">Client                    </w:t>
            </w:r>
            <w:proofErr w:type="gramStart"/>
            <w:r w:rsidR="002B456F">
              <w:rPr>
                <w:rFonts w:eastAsia="MS Mincho" w:cs="Calibri"/>
                <w:b/>
                <w:sz w:val="21"/>
                <w:szCs w:val="21"/>
              </w:rPr>
              <w:t xml:space="preserve">  </w:t>
            </w:r>
            <w:r>
              <w:rPr>
                <w:rFonts w:eastAsia="MS Mincho" w:cs="Calibri"/>
                <w:b/>
                <w:sz w:val="21"/>
                <w:szCs w:val="21"/>
              </w:rPr>
              <w:t>:</w:t>
            </w:r>
            <w:proofErr w:type="gramEnd"/>
            <w:r>
              <w:rPr>
                <w:rFonts w:eastAsia="MS Mincho" w:cs="Calibri"/>
                <w:b/>
                <w:sz w:val="21"/>
                <w:szCs w:val="21"/>
              </w:rPr>
              <w:t xml:space="preserve"> </w:t>
            </w:r>
            <w:r>
              <w:rPr>
                <w:rFonts w:eastAsia="MS Mincho" w:cs="Calibri"/>
                <w:b/>
                <w:sz w:val="21"/>
                <w:szCs w:val="21"/>
              </w:rPr>
              <w:t>HSBC</w:t>
            </w:r>
          </w:p>
          <w:p w14:paraId="0B8A737C" w14:textId="274CEBEE" w:rsidR="00E9396C" w:rsidRDefault="00E9396C" w:rsidP="00E9396C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sz w:val="21"/>
                <w:szCs w:val="21"/>
              </w:rPr>
              <w:t xml:space="preserve">Duration              </w:t>
            </w:r>
            <w:proofErr w:type="gramStart"/>
            <w:r>
              <w:rPr>
                <w:rFonts w:cs="Calibri"/>
                <w:b/>
                <w:sz w:val="21"/>
                <w:szCs w:val="21"/>
              </w:rPr>
              <w:t xml:space="preserve"> </w:t>
            </w:r>
            <w:r w:rsidR="002B456F">
              <w:rPr>
                <w:rFonts w:cs="Calibri"/>
                <w:b/>
                <w:sz w:val="21"/>
                <w:szCs w:val="21"/>
              </w:rPr>
              <w:t xml:space="preserve"> </w:t>
            </w:r>
            <w:r>
              <w:rPr>
                <w:rFonts w:cs="Calibri"/>
                <w:b/>
                <w:sz w:val="21"/>
                <w:szCs w:val="21"/>
              </w:rPr>
              <w:t>:</w:t>
            </w:r>
            <w:proofErr w:type="gramEnd"/>
            <w:r>
              <w:rPr>
                <w:rFonts w:cs="Calibri"/>
                <w:b/>
                <w:sz w:val="21"/>
                <w:szCs w:val="21"/>
              </w:rPr>
              <w:t xml:space="preserve"> </w:t>
            </w:r>
            <w:r>
              <w:rPr>
                <w:rFonts w:cs="Calibri"/>
                <w:b/>
                <w:sz w:val="21"/>
                <w:szCs w:val="21"/>
              </w:rPr>
              <w:t>August</w:t>
            </w:r>
            <w:r>
              <w:rPr>
                <w:rFonts w:cs="Calibri"/>
                <w:b/>
                <w:bCs/>
                <w:sz w:val="21"/>
                <w:szCs w:val="21"/>
              </w:rPr>
              <w:t xml:space="preserve"> 202</w:t>
            </w:r>
            <w:r>
              <w:rPr>
                <w:rFonts w:cs="Calibri"/>
                <w:b/>
                <w:bCs/>
                <w:sz w:val="21"/>
                <w:szCs w:val="21"/>
              </w:rPr>
              <w:t>3</w:t>
            </w:r>
            <w:r>
              <w:rPr>
                <w:rFonts w:cs="Calibri"/>
                <w:b/>
                <w:bCs/>
                <w:sz w:val="21"/>
                <w:szCs w:val="21"/>
              </w:rPr>
              <w:t xml:space="preserve"> to till now</w:t>
            </w:r>
          </w:p>
          <w:p w14:paraId="597D1345" w14:textId="77777777" w:rsidR="00E9396C" w:rsidRDefault="00E9396C" w:rsidP="00E9396C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</w:p>
          <w:p w14:paraId="2A36599F" w14:textId="6497E853" w:rsidR="00E9396C" w:rsidRPr="002B456F" w:rsidRDefault="00E9396C" w:rsidP="002B456F">
            <w:pPr>
              <w:spacing w:line="218" w:lineRule="exact"/>
              <w:rPr>
                <w:b/>
                <w:bCs/>
              </w:rPr>
            </w:pPr>
            <w:r w:rsidRPr="00E466FD">
              <w:rPr>
                <w:b/>
                <w:bCs/>
              </w:rPr>
              <w:t xml:space="preserve">Technical </w:t>
            </w:r>
            <w:proofErr w:type="gramStart"/>
            <w:r w:rsidRPr="00E466FD">
              <w:rPr>
                <w:b/>
                <w:bCs/>
              </w:rPr>
              <w:t>Skills</w:t>
            </w:r>
            <w:r>
              <w:rPr>
                <w:b/>
                <w:bCs/>
              </w:rPr>
              <w:t xml:space="preserve">  </w:t>
            </w:r>
            <w:r w:rsidRPr="00E466FD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r w:rsidRPr="00CE5958">
              <w:rPr>
                <w:b/>
                <w:bCs/>
              </w:rPr>
              <w:t>Java</w:t>
            </w:r>
            <w:r>
              <w:rPr>
                <w:b/>
                <w:bCs/>
              </w:rPr>
              <w:t xml:space="preserve"> </w:t>
            </w:r>
            <w:r w:rsidRPr="00CE5958">
              <w:rPr>
                <w:b/>
                <w:bCs/>
              </w:rPr>
              <w:t xml:space="preserve">, Spring </w:t>
            </w:r>
            <w:proofErr w:type="spellStart"/>
            <w:r w:rsidRPr="00CE5958">
              <w:rPr>
                <w:b/>
                <w:bCs/>
              </w:rPr>
              <w:t>Boot,</w:t>
            </w:r>
            <w:r>
              <w:rPr>
                <w:b/>
                <w:bCs/>
              </w:rPr>
              <w:t>RestAPI,</w:t>
            </w:r>
            <w:r w:rsidR="00443D51">
              <w:rPr>
                <w:b/>
                <w:bCs/>
              </w:rPr>
              <w:t>SOAP</w:t>
            </w:r>
            <w:proofErr w:type="spellEnd"/>
            <w:r w:rsidR="00443D51">
              <w:rPr>
                <w:b/>
                <w:bCs/>
              </w:rPr>
              <w:t xml:space="preserve"> API,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Microservices,</w:t>
            </w:r>
            <w:r w:rsidR="00443D51">
              <w:rPr>
                <w:b/>
                <w:bCs/>
              </w:rPr>
              <w:t>MuleSoft</w:t>
            </w:r>
            <w:proofErr w:type="spellEnd"/>
            <w:r w:rsidR="00443D51">
              <w:rPr>
                <w:b/>
                <w:bCs/>
              </w:rPr>
              <w:t>,</w:t>
            </w:r>
            <w:r w:rsidRPr="00CE5958">
              <w:rPr>
                <w:b/>
                <w:bCs/>
              </w:rPr>
              <w:t xml:space="preserve"> </w:t>
            </w:r>
            <w:r w:rsidR="00443D51">
              <w:rPr>
                <w:b/>
                <w:bCs/>
              </w:rPr>
              <w:t>IBM MQ, JMS Listener</w:t>
            </w:r>
            <w:r w:rsidRPr="00CE5958">
              <w:rPr>
                <w:b/>
                <w:bCs/>
              </w:rPr>
              <w:t xml:space="preserve">, </w:t>
            </w:r>
            <w:r w:rsidR="00443D51">
              <w:rPr>
                <w:b/>
                <w:bCs/>
              </w:rPr>
              <w:t>My SQL developer</w:t>
            </w:r>
            <w:r w:rsidRPr="00CE5958">
              <w:rPr>
                <w:b/>
                <w:bCs/>
              </w:rPr>
              <w:t xml:space="preserve">, </w:t>
            </w:r>
            <w:proofErr w:type="spellStart"/>
            <w:r w:rsidRPr="00CE5958">
              <w:rPr>
                <w:b/>
                <w:bCs/>
              </w:rPr>
              <w:t>Git</w:t>
            </w:r>
            <w:r w:rsidR="00443D51">
              <w:rPr>
                <w:b/>
                <w:bCs/>
              </w:rPr>
              <w:t>Hub</w:t>
            </w:r>
            <w:r>
              <w:rPr>
                <w:b/>
                <w:bCs/>
              </w:rPr>
              <w:t>,</w:t>
            </w:r>
            <w:r w:rsidR="00443D51">
              <w:rPr>
                <w:b/>
                <w:bCs/>
              </w:rPr>
              <w:t>Maven</w:t>
            </w:r>
            <w:proofErr w:type="spellEnd"/>
            <w:r w:rsidRPr="00CE5958">
              <w:rPr>
                <w:b/>
                <w:bCs/>
              </w:rPr>
              <w:t>, Docker,</w:t>
            </w:r>
            <w:r>
              <w:rPr>
                <w:b/>
                <w:bCs/>
              </w:rPr>
              <w:t xml:space="preserve"> and</w:t>
            </w:r>
            <w:r w:rsidRPr="00CE5958">
              <w:rPr>
                <w:b/>
                <w:bCs/>
              </w:rPr>
              <w:t xml:space="preserve"> Kubernetes</w:t>
            </w:r>
            <w:r w:rsidR="00443D51">
              <w:rPr>
                <w:b/>
                <w:bCs/>
              </w:rPr>
              <w:t xml:space="preserve">, </w:t>
            </w:r>
            <w:proofErr w:type="spellStart"/>
            <w:r w:rsidR="00443D51">
              <w:rPr>
                <w:b/>
                <w:bCs/>
              </w:rPr>
              <w:t>DevOps,Grafana</w:t>
            </w:r>
            <w:proofErr w:type="spellEnd"/>
            <w:r w:rsidR="00443D51">
              <w:rPr>
                <w:b/>
                <w:bCs/>
              </w:rPr>
              <w:t xml:space="preserve">,  and </w:t>
            </w:r>
            <w:proofErr w:type="spellStart"/>
            <w:r w:rsidR="00443D51">
              <w:rPr>
                <w:b/>
                <w:bCs/>
              </w:rPr>
              <w:t>splunk</w:t>
            </w:r>
            <w:proofErr w:type="spellEnd"/>
          </w:p>
          <w:p w14:paraId="44CE4317" w14:textId="7DC71ACC" w:rsidR="002B456F" w:rsidRDefault="00E9396C" w:rsidP="002B456F">
            <w:pPr>
              <w:ind w:left="10"/>
            </w:pPr>
            <w:proofErr w:type="gramStart"/>
            <w:r>
              <w:rPr>
                <w:rFonts w:eastAsia="MS Mincho" w:cs="Calibri"/>
                <w:b/>
                <w:bCs/>
                <w:sz w:val="21"/>
                <w:szCs w:val="21"/>
              </w:rPr>
              <w:t>Description :</w:t>
            </w:r>
            <w:proofErr w:type="gramEnd"/>
            <w:r>
              <w:rPr>
                <w:rFonts w:eastAsia="MS Mincho" w:cs="Calibri"/>
                <w:b/>
                <w:bCs/>
                <w:sz w:val="21"/>
                <w:szCs w:val="21"/>
              </w:rPr>
              <w:t xml:space="preserve"> </w:t>
            </w:r>
            <w:r w:rsidR="002B456F">
              <w:rPr>
                <w:b/>
              </w:rPr>
              <w:t>MuleSoft To Java Migration</w:t>
            </w:r>
            <w:r w:rsidR="002B456F">
              <w:rPr>
                <w:rFonts w:cs="Calibri"/>
                <w:b/>
                <w:sz w:val="21"/>
              </w:rPr>
              <w:t xml:space="preserve"> </w:t>
            </w:r>
            <w:r w:rsidR="002B456F">
              <w:t xml:space="preserve">is a migration  project where </w:t>
            </w:r>
            <w:r w:rsidR="002B456F">
              <w:t xml:space="preserve">we </w:t>
            </w:r>
            <w:r w:rsidR="002B456F">
              <w:t xml:space="preserve">are migrating all core concept/ functionality from </w:t>
            </w:r>
            <w:proofErr w:type="spellStart"/>
            <w:r w:rsidR="002B456F">
              <w:t>mulesoft</w:t>
            </w:r>
            <w:proofErr w:type="spellEnd"/>
            <w:r w:rsidR="002B456F">
              <w:t xml:space="preserve"> to </w:t>
            </w:r>
            <w:proofErr w:type="spellStart"/>
            <w:r w:rsidR="002B456F">
              <w:t>springBoot</w:t>
            </w:r>
            <w:proofErr w:type="spellEnd"/>
            <w:r w:rsidR="002B456F">
              <w:t xml:space="preserve"> </w:t>
            </w:r>
            <w:proofErr w:type="spellStart"/>
            <w:r w:rsidR="002B456F">
              <w:t>restApi</w:t>
            </w:r>
            <w:proofErr w:type="spellEnd"/>
            <w:r w:rsidR="002B456F">
              <w:t>/Soap API application.</w:t>
            </w:r>
          </w:p>
          <w:p w14:paraId="148762EF" w14:textId="77777777" w:rsidR="002B456F" w:rsidRPr="00AF13E1" w:rsidRDefault="002B456F" w:rsidP="002B456F">
            <w:pPr>
              <w:spacing w:after="0" w:line="240" w:lineRule="auto"/>
            </w:pPr>
            <w:r w:rsidRPr="002B4187">
              <w:rPr>
                <w:b/>
              </w:rPr>
              <w:lastRenderedPageBreak/>
              <w:t>Responsibilities</w:t>
            </w:r>
            <w:r w:rsidRPr="00F75B10">
              <w:t>:</w:t>
            </w:r>
          </w:p>
          <w:p w14:paraId="5935629F" w14:textId="70CAA393" w:rsidR="002B456F" w:rsidRDefault="002B456F" w:rsidP="002B456F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Worked as team lead-cum-developer and leading team regarding coding, </w:t>
            </w:r>
            <w:proofErr w:type="spellStart"/>
            <w:r>
              <w:t>userstory</w:t>
            </w:r>
            <w:proofErr w:type="spellEnd"/>
            <w:r>
              <w:t>, bug/defect, status providing to next level of the project/client and involved in the client requirement discussion.</w:t>
            </w:r>
          </w:p>
          <w:p w14:paraId="44F581B1" w14:textId="3B593658" w:rsidR="00EA7EB1" w:rsidRPr="002B456F" w:rsidRDefault="00EA7EB1" w:rsidP="00EA7EB1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Worked as backend developer for </w:t>
            </w:r>
            <w:proofErr w:type="spellStart"/>
            <w:r>
              <w:t>restAPI</w:t>
            </w:r>
            <w:proofErr w:type="spellEnd"/>
            <w:r>
              <w:t>/SOAP API and microservices.</w:t>
            </w:r>
          </w:p>
          <w:p w14:paraId="60DEEBA8" w14:textId="76F2BC79" w:rsidR="002B456F" w:rsidRDefault="002B456F" w:rsidP="002B456F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 w:rsidRPr="00A346D9">
              <w:rPr>
                <w:rFonts w:ascii="Verdana" w:hAnsi="Verdana"/>
                <w:sz w:val="18"/>
                <w:szCs w:val="18"/>
                <w:lang w:val="en-GB"/>
              </w:rPr>
              <w:t xml:space="preserve">Developed and Delivered Spring Boot based application 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  <w:lang w:val="en-GB"/>
              </w:rPr>
              <w:t>mulesoft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Pr="00A346D9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>existing</w:t>
            </w:r>
            <w:proofErr w:type="gram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APIs.</w:t>
            </w:r>
          </w:p>
          <w:p w14:paraId="630381BE" w14:textId="1DEBB681" w:rsidR="002B456F" w:rsidRDefault="002B456F" w:rsidP="002B456F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 w:rsidRPr="005D2E8F">
              <w:rPr>
                <w:color w:val="000000"/>
              </w:rPr>
              <w:t xml:space="preserve">Designed APIs </w:t>
            </w:r>
            <w:proofErr w:type="gramStart"/>
            <w:r>
              <w:rPr>
                <w:color w:val="000000"/>
              </w:rPr>
              <w:t>on the basis of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Mulesoft</w:t>
            </w:r>
            <w:proofErr w:type="spellEnd"/>
            <w:r>
              <w:rPr>
                <w:color w:val="000000"/>
              </w:rPr>
              <w:t xml:space="preserve"> APIs </w:t>
            </w:r>
            <w:r w:rsidRPr="005D2E8F">
              <w:rPr>
                <w:color w:val="000000"/>
              </w:rPr>
              <w:t>and complex JSON</w:t>
            </w:r>
            <w:r>
              <w:rPr>
                <w:color w:val="000000"/>
              </w:rPr>
              <w:t>/XML</w:t>
            </w:r>
            <w:r w:rsidRPr="005D2E8F">
              <w:rPr>
                <w:color w:val="000000"/>
              </w:rPr>
              <w:t xml:space="preserve"> Request and Response formats and standardized as per </w:t>
            </w:r>
            <w:r>
              <w:rPr>
                <w:color w:val="000000"/>
              </w:rPr>
              <w:t>user story.</w:t>
            </w:r>
          </w:p>
          <w:p w14:paraId="18953D94" w14:textId="4B96AC82" w:rsidR="002B456F" w:rsidRDefault="002B456F" w:rsidP="002B456F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Doing Proof of </w:t>
            </w:r>
            <w:proofErr w:type="gramStart"/>
            <w:r>
              <w:t>concept(</w:t>
            </w:r>
            <w:proofErr w:type="gramEnd"/>
            <w:r>
              <w:t xml:space="preserve">POC) if new concept are required to </w:t>
            </w:r>
            <w:proofErr w:type="spellStart"/>
            <w:r>
              <w:t>inplement</w:t>
            </w:r>
            <w:proofErr w:type="spellEnd"/>
            <w:r>
              <w:t xml:space="preserve"> in project</w:t>
            </w:r>
            <w:r>
              <w:t xml:space="preserve"> like IBM MQ implementation in project.</w:t>
            </w:r>
          </w:p>
          <w:p w14:paraId="30680B4B" w14:textId="438C42FD" w:rsidR="002B456F" w:rsidRDefault="002B456F" w:rsidP="002B456F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Worked on the </w:t>
            </w:r>
            <w:r>
              <w:t xml:space="preserve">Sonar fix, Sona </w:t>
            </w:r>
            <w:proofErr w:type="gramStart"/>
            <w:r>
              <w:t>type(</w:t>
            </w:r>
            <w:proofErr w:type="gramEnd"/>
            <w:r>
              <w:t>Dependency related issues)</w:t>
            </w:r>
            <w:r>
              <w:t xml:space="preserve">  and verifying the code in the term of performance. </w:t>
            </w:r>
          </w:p>
          <w:p w14:paraId="2285FC63" w14:textId="77777777" w:rsidR="002B456F" w:rsidRDefault="002B456F" w:rsidP="002B456F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Checking </w:t>
            </w:r>
            <w:proofErr w:type="gramStart"/>
            <w:r>
              <w:t>the  validation</w:t>
            </w:r>
            <w:proofErr w:type="gramEnd"/>
            <w:r>
              <w:t xml:space="preserve"> and implementing global exception handling.</w:t>
            </w:r>
          </w:p>
          <w:p w14:paraId="09302807" w14:textId="77777777" w:rsidR="002B456F" w:rsidRDefault="002B456F" w:rsidP="002B456F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>Writing Junit test cases for every completed API.</w:t>
            </w:r>
          </w:p>
          <w:p w14:paraId="2A32E1C0" w14:textId="77777777" w:rsidR="00E9396C" w:rsidRDefault="00E9396C" w:rsidP="00BC5640">
            <w:pPr>
              <w:pStyle w:val="NoSpacing"/>
              <w:jc w:val="both"/>
              <w:rPr>
                <w:rFonts w:cs="Calibri"/>
                <w:b/>
                <w:bCs/>
                <w:sz w:val="20"/>
                <w:szCs w:val="20"/>
              </w:rPr>
            </w:pPr>
          </w:p>
          <w:p w14:paraId="377EA371" w14:textId="77777777" w:rsidR="00E9396C" w:rsidRDefault="00E9396C" w:rsidP="00BC5640">
            <w:pPr>
              <w:pStyle w:val="NoSpacing"/>
              <w:jc w:val="both"/>
              <w:rPr>
                <w:rFonts w:cs="Calibri"/>
                <w:b/>
                <w:bCs/>
                <w:sz w:val="20"/>
                <w:szCs w:val="20"/>
              </w:rPr>
            </w:pPr>
          </w:p>
          <w:p w14:paraId="0EDD1AD9" w14:textId="77777777" w:rsidR="00E9396C" w:rsidRDefault="00E9396C" w:rsidP="00BC5640">
            <w:pPr>
              <w:pStyle w:val="NoSpacing"/>
              <w:jc w:val="both"/>
              <w:rPr>
                <w:rFonts w:cs="Calibri"/>
                <w:b/>
                <w:bCs/>
                <w:sz w:val="20"/>
                <w:szCs w:val="20"/>
              </w:rPr>
            </w:pPr>
          </w:p>
          <w:p w14:paraId="7F53A259" w14:textId="77777777" w:rsidR="00E9396C" w:rsidRDefault="00E9396C" w:rsidP="00BC5640">
            <w:pPr>
              <w:pStyle w:val="NoSpacing"/>
              <w:jc w:val="both"/>
              <w:rPr>
                <w:rFonts w:cs="Calibri"/>
                <w:b/>
                <w:bCs/>
                <w:sz w:val="20"/>
                <w:szCs w:val="20"/>
              </w:rPr>
            </w:pPr>
          </w:p>
          <w:p w14:paraId="30068E0F" w14:textId="77777777" w:rsidR="00BC5640" w:rsidRDefault="00BC5640" w:rsidP="00BC5640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Company              </w:t>
            </w:r>
            <w:proofErr w:type="gramStart"/>
            <w:r>
              <w:rPr>
                <w:rFonts w:cs="Calibri"/>
                <w:b/>
                <w:bCs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z w:val="21"/>
                <w:szCs w:val="21"/>
              </w:rPr>
              <w:t xml:space="preserve">Persistent Systems Ltd                                                                </w:t>
            </w:r>
          </w:p>
          <w:p w14:paraId="0684B4FD" w14:textId="77777777" w:rsidR="00BC5640" w:rsidRPr="00D43BA6" w:rsidRDefault="00BC5640" w:rsidP="00BC5640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 xml:space="preserve">Project Name    </w:t>
            </w:r>
            <w:proofErr w:type="gramStart"/>
            <w:r>
              <w:rPr>
                <w:rFonts w:eastAsia="MS Mincho" w:cs="Calibri"/>
                <w:b/>
                <w:sz w:val="21"/>
                <w:szCs w:val="21"/>
              </w:rPr>
              <w:t xml:space="preserve">  :</w:t>
            </w:r>
            <w:proofErr w:type="gramEnd"/>
            <w:r>
              <w:rPr>
                <w:rFonts w:eastAsia="MS Mincho" w:cs="Calibri"/>
                <w:b/>
                <w:sz w:val="21"/>
                <w:szCs w:val="21"/>
              </w:rPr>
              <w:t xml:space="preserve"> </w:t>
            </w:r>
            <w:r>
              <w:rPr>
                <w:rFonts w:eastAsia="MS Mincho" w:cs="Calibri"/>
                <w:b/>
              </w:rPr>
              <w:t xml:space="preserve"> </w:t>
            </w:r>
            <w:r w:rsidRPr="00E466FD">
              <w:rPr>
                <w:b/>
                <w:bCs/>
              </w:rPr>
              <w:t>Fraud Reduction</w:t>
            </w:r>
          </w:p>
          <w:p w14:paraId="2C1FF1BA" w14:textId="77777777" w:rsidR="00BC5640" w:rsidRDefault="00BC5640" w:rsidP="00BC5640">
            <w:pPr>
              <w:pStyle w:val="BodyText"/>
              <w:spacing w:after="0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>Role</w:t>
            </w:r>
            <w:r>
              <w:rPr>
                <w:rFonts w:eastAsia="MS Mincho" w:cs="Calibri"/>
                <w:b/>
                <w:sz w:val="21"/>
                <w:szCs w:val="21"/>
                <w:lang w:val="en-US"/>
              </w:rPr>
              <w:t xml:space="preserve">                       </w:t>
            </w:r>
            <w:r>
              <w:rPr>
                <w:rFonts w:eastAsia="MS Mincho" w:cs="Calibri"/>
                <w:b/>
                <w:sz w:val="21"/>
                <w:szCs w:val="21"/>
              </w:rPr>
              <w:t>:</w:t>
            </w:r>
            <w:r>
              <w:rPr>
                <w:rFonts w:eastAsia="MS Mincho" w:cs="Calibri"/>
                <w:sz w:val="21"/>
                <w:szCs w:val="21"/>
              </w:rPr>
              <w:t xml:space="preserve"> </w:t>
            </w:r>
            <w:r>
              <w:rPr>
                <w:rFonts w:eastAsia="MS Mincho" w:cs="Calibri"/>
                <w:b/>
                <w:bCs/>
                <w:sz w:val="21"/>
                <w:szCs w:val="21"/>
                <w:lang w:val="en-US"/>
              </w:rPr>
              <w:t>Java Backend Developer</w:t>
            </w:r>
            <w:r>
              <w:rPr>
                <w:rFonts w:eastAsia="MS Mincho" w:cs="Calibri"/>
                <w:b/>
                <w:bCs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</w:p>
          <w:p w14:paraId="60893FAA" w14:textId="77777777" w:rsidR="00BC5640" w:rsidRDefault="00BC5640" w:rsidP="00BC5640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 xml:space="preserve">Client                  </w:t>
            </w:r>
            <w:proofErr w:type="gramStart"/>
            <w:r>
              <w:rPr>
                <w:rFonts w:eastAsia="MS Mincho" w:cs="Calibri"/>
                <w:b/>
                <w:sz w:val="21"/>
                <w:szCs w:val="21"/>
              </w:rPr>
              <w:t xml:space="preserve"> </w:t>
            </w:r>
            <w:r w:rsidR="00C02511">
              <w:rPr>
                <w:rFonts w:eastAsia="MS Mincho" w:cs="Calibri"/>
                <w:b/>
                <w:sz w:val="21"/>
                <w:szCs w:val="21"/>
              </w:rPr>
              <w:t xml:space="preserve"> </w:t>
            </w:r>
            <w:r>
              <w:rPr>
                <w:rFonts w:eastAsia="MS Mincho" w:cs="Calibri"/>
                <w:b/>
                <w:sz w:val="21"/>
                <w:szCs w:val="21"/>
              </w:rPr>
              <w:t>:</w:t>
            </w:r>
            <w:proofErr w:type="gramEnd"/>
            <w:r>
              <w:rPr>
                <w:rFonts w:eastAsia="MS Mincho" w:cs="Calibri"/>
                <w:b/>
                <w:sz w:val="21"/>
                <w:szCs w:val="21"/>
              </w:rPr>
              <w:t xml:space="preserve"> EWS</w:t>
            </w:r>
          </w:p>
          <w:p w14:paraId="0C5C4776" w14:textId="4B65A7A5" w:rsidR="006E1287" w:rsidRDefault="006E1287" w:rsidP="006E1287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sz w:val="21"/>
                <w:szCs w:val="21"/>
              </w:rPr>
              <w:t xml:space="preserve">Duration             </w:t>
            </w:r>
            <w:proofErr w:type="gramStart"/>
            <w:r>
              <w:rPr>
                <w:rFonts w:cs="Calibri"/>
                <w:b/>
                <w:sz w:val="21"/>
                <w:szCs w:val="21"/>
              </w:rPr>
              <w:t xml:space="preserve">  :</w:t>
            </w:r>
            <w:proofErr w:type="gramEnd"/>
            <w:r>
              <w:rPr>
                <w:rFonts w:cs="Calibri"/>
                <w:b/>
                <w:sz w:val="21"/>
                <w:szCs w:val="21"/>
              </w:rPr>
              <w:t xml:space="preserve">  Nov</w:t>
            </w:r>
            <w:r>
              <w:rPr>
                <w:rFonts w:cs="Calibri"/>
                <w:b/>
                <w:bCs/>
                <w:sz w:val="21"/>
                <w:szCs w:val="21"/>
              </w:rPr>
              <w:t xml:space="preserve"> 2022 to </w:t>
            </w:r>
            <w:r w:rsidR="00E9396C">
              <w:rPr>
                <w:rFonts w:cs="Calibri"/>
                <w:b/>
                <w:bCs/>
                <w:sz w:val="21"/>
                <w:szCs w:val="21"/>
              </w:rPr>
              <w:t>August 2023</w:t>
            </w:r>
          </w:p>
          <w:p w14:paraId="4B2E2028" w14:textId="77777777" w:rsidR="00785E3C" w:rsidRDefault="00785E3C" w:rsidP="00BC5640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</w:p>
          <w:p w14:paraId="43947167" w14:textId="77777777" w:rsidR="00BC5640" w:rsidRPr="00CE5958" w:rsidRDefault="00BC5640" w:rsidP="00BC5640">
            <w:pPr>
              <w:spacing w:line="218" w:lineRule="exact"/>
              <w:rPr>
                <w:b/>
                <w:bCs/>
              </w:rPr>
            </w:pPr>
            <w:r w:rsidRPr="00E466FD">
              <w:rPr>
                <w:b/>
                <w:bCs/>
              </w:rPr>
              <w:t xml:space="preserve">Technical </w:t>
            </w:r>
            <w:proofErr w:type="gramStart"/>
            <w:r w:rsidRPr="00E466FD">
              <w:rPr>
                <w:b/>
                <w:bCs/>
              </w:rPr>
              <w:t>Skills</w:t>
            </w:r>
            <w:r>
              <w:rPr>
                <w:b/>
                <w:bCs/>
              </w:rPr>
              <w:t xml:space="preserve">  </w:t>
            </w:r>
            <w:r w:rsidRPr="00E466FD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r w:rsidRPr="00CE5958">
              <w:rPr>
                <w:b/>
                <w:bCs/>
              </w:rPr>
              <w:t>Java</w:t>
            </w:r>
            <w:r w:rsidR="00383280">
              <w:rPr>
                <w:b/>
                <w:bCs/>
              </w:rPr>
              <w:t xml:space="preserve"> </w:t>
            </w:r>
            <w:r w:rsidRPr="00CE5958">
              <w:rPr>
                <w:b/>
                <w:bCs/>
              </w:rPr>
              <w:t xml:space="preserve">, Spring </w:t>
            </w:r>
            <w:proofErr w:type="spellStart"/>
            <w:r w:rsidRPr="00CE5958">
              <w:rPr>
                <w:b/>
                <w:bCs/>
              </w:rPr>
              <w:t>Boot,</w:t>
            </w:r>
            <w:r w:rsidR="004D1F68">
              <w:rPr>
                <w:b/>
                <w:bCs/>
              </w:rPr>
              <w:t>RestAPI</w:t>
            </w:r>
            <w:proofErr w:type="spellEnd"/>
            <w:r w:rsidR="004D1F68">
              <w:rPr>
                <w:b/>
                <w:bCs/>
              </w:rPr>
              <w:t>, Microservices,</w:t>
            </w:r>
            <w:r w:rsidRPr="00CE5958">
              <w:rPr>
                <w:b/>
                <w:bCs/>
              </w:rPr>
              <w:t xml:space="preserve"> AWS Cloud(Kinesis only), HBase, </w:t>
            </w:r>
            <w:proofErr w:type="spellStart"/>
            <w:r w:rsidRPr="00CE5958">
              <w:rPr>
                <w:b/>
                <w:bCs/>
              </w:rPr>
              <w:t>Gitlab</w:t>
            </w:r>
            <w:r>
              <w:rPr>
                <w:b/>
                <w:bCs/>
              </w:rPr>
              <w:t>,</w:t>
            </w:r>
            <w:r w:rsidR="00541EB7">
              <w:rPr>
                <w:b/>
                <w:bCs/>
              </w:rPr>
              <w:t>Gradle</w:t>
            </w:r>
            <w:proofErr w:type="spellEnd"/>
            <w:r w:rsidRPr="00CE5958">
              <w:rPr>
                <w:b/>
                <w:bCs/>
              </w:rPr>
              <w:t>, Docker,</w:t>
            </w:r>
            <w:r w:rsidR="0058147D">
              <w:rPr>
                <w:b/>
                <w:bCs/>
              </w:rPr>
              <w:t xml:space="preserve"> and</w:t>
            </w:r>
            <w:r w:rsidRPr="00CE5958">
              <w:rPr>
                <w:b/>
                <w:bCs/>
              </w:rPr>
              <w:t xml:space="preserve"> Kubernetes</w:t>
            </w:r>
            <w:r w:rsidR="0058147D">
              <w:rPr>
                <w:b/>
                <w:bCs/>
              </w:rPr>
              <w:t>.</w:t>
            </w:r>
          </w:p>
          <w:p w14:paraId="30CF5236" w14:textId="77777777" w:rsidR="00BC5640" w:rsidRDefault="00BC5640" w:rsidP="00BC5640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</w:p>
          <w:p w14:paraId="1C91BAA2" w14:textId="77777777" w:rsidR="00C02511" w:rsidRPr="00C02511" w:rsidRDefault="00BC5640" w:rsidP="00BC5640">
            <w:pPr>
              <w:pStyle w:val="NoSpacing"/>
              <w:jc w:val="both"/>
              <w:rPr>
                <w:rFonts w:eastAsia="MS Mincho" w:cs="Calibri"/>
                <w:b/>
                <w:bCs/>
                <w:sz w:val="21"/>
                <w:szCs w:val="21"/>
              </w:rPr>
            </w:pPr>
            <w:proofErr w:type="gramStart"/>
            <w:r>
              <w:rPr>
                <w:rFonts w:eastAsia="MS Mincho" w:cs="Calibri"/>
                <w:b/>
                <w:bCs/>
                <w:sz w:val="21"/>
                <w:szCs w:val="21"/>
              </w:rPr>
              <w:t>Description :</w:t>
            </w:r>
            <w:proofErr w:type="gramEnd"/>
            <w:r>
              <w:rPr>
                <w:rFonts w:eastAsia="MS Mincho" w:cs="Calibri"/>
                <w:b/>
                <w:bCs/>
                <w:sz w:val="21"/>
                <w:szCs w:val="21"/>
              </w:rPr>
              <w:t xml:space="preserve"> </w:t>
            </w:r>
            <w:r w:rsidRPr="00E466FD">
              <w:rPr>
                <w:b/>
                <w:bCs/>
              </w:rPr>
              <w:t xml:space="preserve">Fraud Reduction </w:t>
            </w:r>
            <w:r w:rsidRPr="00BD452F">
              <w:t xml:space="preserve">is a </w:t>
            </w:r>
            <w:proofErr w:type="spellStart"/>
            <w:r>
              <w:t>springBoot</w:t>
            </w:r>
            <w:proofErr w:type="spellEnd"/>
            <w:r>
              <w:t xml:space="preserve"> </w:t>
            </w:r>
            <w:proofErr w:type="spellStart"/>
            <w:r w:rsidRPr="00BD452F">
              <w:t>restApi</w:t>
            </w:r>
            <w:proofErr w:type="spellEnd"/>
            <w:r w:rsidRPr="00BD452F">
              <w:t xml:space="preserve"> </w:t>
            </w:r>
            <w:r>
              <w:t xml:space="preserve">application for detection the frauds and provide its solution instantly. It is </w:t>
            </w:r>
            <w:proofErr w:type="spellStart"/>
            <w:r>
              <w:t>springBoot</w:t>
            </w:r>
            <w:proofErr w:type="spellEnd"/>
            <w:r>
              <w:t xml:space="preserve"> </w:t>
            </w:r>
            <w:proofErr w:type="spellStart"/>
            <w:r>
              <w:t>restApi</w:t>
            </w:r>
            <w:proofErr w:type="spellEnd"/>
            <w:r w:rsidR="007C72F8">
              <w:t xml:space="preserve"> and </w:t>
            </w:r>
            <w:proofErr w:type="gramStart"/>
            <w:r w:rsidR="007C72F8">
              <w:t xml:space="preserve">microservices </w:t>
            </w:r>
            <w:r>
              <w:t xml:space="preserve"> applications</w:t>
            </w:r>
            <w:proofErr w:type="gramEnd"/>
            <w:r>
              <w:t xml:space="preserve"> to </w:t>
            </w:r>
            <w:r w:rsidR="000141D4">
              <w:t xml:space="preserve">take action </w:t>
            </w:r>
            <w:r>
              <w:t xml:space="preserve">the online and </w:t>
            </w:r>
            <w:proofErr w:type="spellStart"/>
            <w:r>
              <w:t>realtime</w:t>
            </w:r>
            <w:proofErr w:type="spellEnd"/>
            <w:r>
              <w:t xml:space="preserve"> fraud</w:t>
            </w:r>
            <w:r w:rsidR="000141D4">
              <w:t>.</w:t>
            </w:r>
          </w:p>
          <w:p w14:paraId="1DB1AA9A" w14:textId="77777777" w:rsidR="00BC5640" w:rsidRDefault="00BC5640" w:rsidP="00BC5640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</w:p>
          <w:p w14:paraId="43EA8FF1" w14:textId="77777777" w:rsidR="00BC5640" w:rsidRPr="00AF13E1" w:rsidRDefault="00BC5640" w:rsidP="00BC5640">
            <w:pPr>
              <w:spacing w:after="0" w:line="240" w:lineRule="auto"/>
            </w:pPr>
            <w:r w:rsidRPr="002B4187">
              <w:rPr>
                <w:b/>
              </w:rPr>
              <w:t>Responsibilities</w:t>
            </w:r>
            <w:r w:rsidRPr="00F75B10">
              <w:t>:</w:t>
            </w:r>
          </w:p>
          <w:p w14:paraId="18A0DAA8" w14:textId="77777777" w:rsidR="007C72F8" w:rsidRPr="007C72F8" w:rsidRDefault="007C72F8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Worked as backend developer for </w:t>
            </w:r>
            <w:proofErr w:type="spellStart"/>
            <w:r>
              <w:t>restAPI</w:t>
            </w:r>
            <w:proofErr w:type="spellEnd"/>
            <w:r>
              <w:t xml:space="preserve"> and microservices.</w:t>
            </w:r>
          </w:p>
          <w:p w14:paraId="6DF12B28" w14:textId="77777777" w:rsidR="00BC5640" w:rsidRDefault="00F41891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 w:rsidRPr="00A346D9">
              <w:rPr>
                <w:rFonts w:ascii="Verdana" w:hAnsi="Verdana"/>
                <w:sz w:val="18"/>
                <w:szCs w:val="18"/>
                <w:lang w:val="en-GB"/>
              </w:rPr>
              <w:t xml:space="preserve">Developed and Delivered Spring Boot based application for transferring data from </w:t>
            </w:r>
            <w:r w:rsidR="00C0779F">
              <w:rPr>
                <w:rFonts w:ascii="Verdana" w:hAnsi="Verdana"/>
                <w:sz w:val="18"/>
                <w:szCs w:val="18"/>
                <w:lang w:val="en-GB"/>
              </w:rPr>
              <w:t xml:space="preserve">applications to </w:t>
            </w:r>
            <w:proofErr w:type="spellStart"/>
            <w:r w:rsidR="00C0779F">
              <w:rPr>
                <w:rFonts w:ascii="Verdana" w:hAnsi="Verdana"/>
                <w:sz w:val="18"/>
                <w:szCs w:val="18"/>
                <w:lang w:val="en-GB"/>
              </w:rPr>
              <w:t>Hbase</w:t>
            </w:r>
            <w:proofErr w:type="spellEnd"/>
            <w:r w:rsidR="00C0779F">
              <w:rPr>
                <w:rFonts w:ascii="Verdana" w:hAnsi="Verdana"/>
                <w:sz w:val="18"/>
                <w:szCs w:val="18"/>
                <w:lang w:val="en-GB"/>
              </w:rPr>
              <w:t xml:space="preserve"> DB using</w:t>
            </w:r>
            <w:r w:rsidRPr="00A346D9">
              <w:rPr>
                <w:rFonts w:ascii="Verdana" w:hAnsi="Verdana"/>
                <w:sz w:val="18"/>
                <w:szCs w:val="18"/>
                <w:lang w:val="en-GB"/>
              </w:rPr>
              <w:t xml:space="preserve"> A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>WS kinesis</w:t>
            </w:r>
            <w:r w:rsidR="00BC5640">
              <w:t>.</w:t>
            </w:r>
          </w:p>
          <w:p w14:paraId="58118C59" w14:textId="77777777" w:rsidR="00BC5640" w:rsidRDefault="00BC5640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 w:rsidRPr="005D2E8F">
              <w:rPr>
                <w:color w:val="000000"/>
              </w:rPr>
              <w:t xml:space="preserve">Designed APIs and complex JSON Request and Response formats and standardized as per </w:t>
            </w:r>
            <w:r>
              <w:rPr>
                <w:color w:val="000000"/>
              </w:rPr>
              <w:t>user story.</w:t>
            </w:r>
          </w:p>
          <w:p w14:paraId="3442250C" w14:textId="77777777" w:rsidR="00BC5640" w:rsidRDefault="00BC5640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Doing Proof of </w:t>
            </w:r>
            <w:proofErr w:type="gramStart"/>
            <w:r>
              <w:t>concept(</w:t>
            </w:r>
            <w:proofErr w:type="gramEnd"/>
            <w:r>
              <w:t xml:space="preserve">POC) if new concept are required to </w:t>
            </w:r>
            <w:proofErr w:type="spellStart"/>
            <w:r>
              <w:t>inplement</w:t>
            </w:r>
            <w:proofErr w:type="spellEnd"/>
            <w:r>
              <w:t xml:space="preserve"> in project.</w:t>
            </w:r>
          </w:p>
          <w:p w14:paraId="68941AB8" w14:textId="77777777" w:rsidR="00BC5640" w:rsidRDefault="00D54D66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>Worked on</w:t>
            </w:r>
            <w:r w:rsidR="00BC5640">
              <w:t xml:space="preserve"> the Pen </w:t>
            </w:r>
            <w:proofErr w:type="gramStart"/>
            <w:r w:rsidR="00BC5640">
              <w:t>testing  and</w:t>
            </w:r>
            <w:proofErr w:type="gramEnd"/>
            <w:r w:rsidR="00BC5640">
              <w:t xml:space="preserve"> verifying the code in the term of performance. </w:t>
            </w:r>
          </w:p>
          <w:p w14:paraId="14D1EB20" w14:textId="77777777" w:rsidR="00BC5640" w:rsidRDefault="00BC5640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Checking </w:t>
            </w:r>
            <w:proofErr w:type="gramStart"/>
            <w:r>
              <w:t>the  validation</w:t>
            </w:r>
            <w:proofErr w:type="gramEnd"/>
            <w:r>
              <w:t xml:space="preserve"> and implementing global exception handling.</w:t>
            </w:r>
          </w:p>
          <w:p w14:paraId="5435DBC7" w14:textId="77777777" w:rsidR="00BC5640" w:rsidRDefault="00BC5640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>Writing Junit test cases for every completed API.</w:t>
            </w:r>
          </w:p>
          <w:p w14:paraId="313D4121" w14:textId="77777777" w:rsidR="003B2290" w:rsidRDefault="003B2290" w:rsidP="003B2290">
            <w:pPr>
              <w:pStyle w:val="NoSpacing"/>
              <w:jc w:val="both"/>
              <w:rPr>
                <w:rFonts w:cs="Calibri"/>
                <w:b/>
                <w:bCs/>
                <w:sz w:val="20"/>
                <w:szCs w:val="20"/>
              </w:rPr>
            </w:pPr>
          </w:p>
          <w:p w14:paraId="15F84EAE" w14:textId="77777777" w:rsidR="00BC5640" w:rsidRDefault="00BC5640" w:rsidP="003B2290">
            <w:pPr>
              <w:pStyle w:val="NoSpacing"/>
              <w:jc w:val="both"/>
              <w:rPr>
                <w:rFonts w:cs="Calibri"/>
                <w:b/>
                <w:bCs/>
                <w:sz w:val="20"/>
                <w:szCs w:val="20"/>
              </w:rPr>
            </w:pPr>
          </w:p>
          <w:p w14:paraId="71EF2BD2" w14:textId="77777777" w:rsidR="006E23AC" w:rsidRDefault="003B2290" w:rsidP="003B2290">
            <w:pPr>
              <w:pStyle w:val="NoSpacing"/>
              <w:jc w:val="both"/>
              <w:rPr>
                <w:rFonts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Company              </w:t>
            </w:r>
            <w:proofErr w:type="gramStart"/>
            <w:r>
              <w:rPr>
                <w:rFonts w:cs="Calibri"/>
                <w:b/>
                <w:bCs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z w:val="21"/>
                <w:szCs w:val="21"/>
              </w:rPr>
              <w:t xml:space="preserve">Persistent Systems Ltd </w:t>
            </w:r>
          </w:p>
          <w:p w14:paraId="7F71037B" w14:textId="77777777" w:rsidR="003B2290" w:rsidRDefault="003B2290" w:rsidP="003B2290">
            <w:pPr>
              <w:pStyle w:val="NoSpacing"/>
              <w:jc w:val="both"/>
              <w:rPr>
                <w:b/>
                <w:bCs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 xml:space="preserve">Project Name    </w:t>
            </w:r>
            <w:proofErr w:type="gramStart"/>
            <w:r>
              <w:rPr>
                <w:rFonts w:eastAsia="MS Mincho" w:cs="Calibri"/>
                <w:b/>
                <w:sz w:val="21"/>
                <w:szCs w:val="21"/>
              </w:rPr>
              <w:t xml:space="preserve">  :</w:t>
            </w:r>
            <w:proofErr w:type="gramEnd"/>
            <w:r>
              <w:rPr>
                <w:rFonts w:eastAsia="MS Mincho" w:cs="Calibri"/>
                <w:b/>
                <w:sz w:val="21"/>
                <w:szCs w:val="21"/>
              </w:rPr>
              <w:t xml:space="preserve"> </w:t>
            </w:r>
            <w:r>
              <w:rPr>
                <w:rFonts w:eastAsia="MS Mincho" w:cs="Calibri"/>
                <w:b/>
              </w:rPr>
              <w:t xml:space="preserve"> </w:t>
            </w:r>
            <w:proofErr w:type="spellStart"/>
            <w:r w:rsidRPr="00E466FD">
              <w:rPr>
                <w:b/>
                <w:bCs/>
              </w:rPr>
              <w:t>Zelle</w:t>
            </w:r>
            <w:proofErr w:type="spellEnd"/>
            <w:r w:rsidRPr="00E466FD">
              <w:rPr>
                <w:b/>
                <w:bCs/>
              </w:rPr>
              <w:t xml:space="preserve"> Fraud Fighter</w:t>
            </w:r>
          </w:p>
          <w:p w14:paraId="2D9F90FA" w14:textId="77777777" w:rsidR="003B2290" w:rsidRDefault="003B2290" w:rsidP="003B2290">
            <w:pPr>
              <w:pStyle w:val="BodyText"/>
              <w:spacing w:after="0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>Role</w:t>
            </w:r>
            <w:r>
              <w:rPr>
                <w:rFonts w:eastAsia="MS Mincho" w:cs="Calibri"/>
                <w:b/>
                <w:sz w:val="21"/>
                <w:szCs w:val="21"/>
                <w:lang w:val="en-US"/>
              </w:rPr>
              <w:t xml:space="preserve">                       </w:t>
            </w:r>
            <w:r>
              <w:rPr>
                <w:rFonts w:eastAsia="MS Mincho" w:cs="Calibri"/>
                <w:b/>
                <w:sz w:val="21"/>
                <w:szCs w:val="21"/>
              </w:rPr>
              <w:t>:</w:t>
            </w:r>
            <w:r>
              <w:rPr>
                <w:rFonts w:eastAsia="MS Mincho" w:cs="Calibri"/>
                <w:sz w:val="21"/>
                <w:szCs w:val="21"/>
              </w:rPr>
              <w:t xml:space="preserve"> </w:t>
            </w:r>
            <w:r>
              <w:rPr>
                <w:rFonts w:eastAsia="MS Mincho" w:cs="Calibri"/>
                <w:b/>
                <w:bCs/>
                <w:sz w:val="21"/>
                <w:szCs w:val="21"/>
                <w:lang w:val="en-US"/>
              </w:rPr>
              <w:t>Java Backend Developer</w:t>
            </w:r>
            <w:r>
              <w:rPr>
                <w:rFonts w:eastAsia="MS Mincho" w:cs="Calibri"/>
                <w:b/>
                <w:bCs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</w:p>
          <w:p w14:paraId="5D899412" w14:textId="77777777" w:rsidR="003B2290" w:rsidRDefault="003B2290" w:rsidP="003B2290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 xml:space="preserve">Client                  </w:t>
            </w:r>
            <w:proofErr w:type="gramStart"/>
            <w:r>
              <w:rPr>
                <w:rFonts w:eastAsia="MS Mincho" w:cs="Calibri"/>
                <w:b/>
                <w:sz w:val="21"/>
                <w:szCs w:val="21"/>
              </w:rPr>
              <w:t xml:space="preserve">  :</w:t>
            </w:r>
            <w:proofErr w:type="gramEnd"/>
            <w:r>
              <w:rPr>
                <w:rFonts w:eastAsia="MS Mincho" w:cs="Calibri"/>
                <w:b/>
                <w:sz w:val="21"/>
                <w:szCs w:val="21"/>
              </w:rPr>
              <w:t xml:space="preserve"> EWS</w:t>
            </w:r>
          </w:p>
          <w:p w14:paraId="02025ACC" w14:textId="77777777" w:rsidR="00212B1F" w:rsidRDefault="00212B1F" w:rsidP="003B2290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sz w:val="21"/>
                <w:szCs w:val="21"/>
              </w:rPr>
              <w:t xml:space="preserve">Duration             </w:t>
            </w:r>
            <w:proofErr w:type="gramStart"/>
            <w:r>
              <w:rPr>
                <w:rFonts w:cs="Calibri"/>
                <w:b/>
                <w:sz w:val="21"/>
                <w:szCs w:val="21"/>
              </w:rPr>
              <w:t xml:space="preserve">  :</w:t>
            </w:r>
            <w:proofErr w:type="gramEnd"/>
            <w:r>
              <w:rPr>
                <w:rFonts w:cs="Calibri"/>
                <w:b/>
                <w:sz w:val="21"/>
                <w:szCs w:val="21"/>
              </w:rPr>
              <w:t xml:space="preserve">  Aug</w:t>
            </w:r>
            <w:r>
              <w:rPr>
                <w:rFonts w:cs="Calibri"/>
                <w:b/>
                <w:bCs/>
                <w:sz w:val="21"/>
                <w:szCs w:val="21"/>
              </w:rPr>
              <w:t xml:space="preserve"> 2022 to Nov 2022</w:t>
            </w:r>
            <w:r>
              <w:rPr>
                <w:rFonts w:cs="Calibri"/>
                <w:b/>
                <w:sz w:val="21"/>
                <w:szCs w:val="21"/>
              </w:rPr>
              <w:t xml:space="preserve">                             </w:t>
            </w:r>
          </w:p>
          <w:p w14:paraId="2F61F8EF" w14:textId="77777777" w:rsidR="009B67E2" w:rsidRPr="00CE5958" w:rsidRDefault="003B2290" w:rsidP="009B67E2">
            <w:pPr>
              <w:spacing w:line="218" w:lineRule="exact"/>
              <w:rPr>
                <w:b/>
                <w:bCs/>
              </w:rPr>
            </w:pPr>
            <w:r w:rsidRPr="00E466FD">
              <w:rPr>
                <w:b/>
                <w:bCs/>
              </w:rPr>
              <w:t xml:space="preserve">Technical </w:t>
            </w:r>
            <w:proofErr w:type="gramStart"/>
            <w:r w:rsidRPr="00E466FD">
              <w:rPr>
                <w:b/>
                <w:bCs/>
              </w:rPr>
              <w:t>Skills</w:t>
            </w:r>
            <w:r>
              <w:rPr>
                <w:b/>
                <w:bCs/>
              </w:rPr>
              <w:t xml:space="preserve">  </w:t>
            </w:r>
            <w:r w:rsidRPr="00E466FD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r w:rsidRPr="00CE5958">
              <w:rPr>
                <w:b/>
                <w:bCs/>
              </w:rPr>
              <w:t xml:space="preserve">Java, Spring </w:t>
            </w:r>
            <w:proofErr w:type="spellStart"/>
            <w:r w:rsidRPr="00CE5958">
              <w:rPr>
                <w:b/>
                <w:bCs/>
              </w:rPr>
              <w:t>Boot,</w:t>
            </w:r>
            <w:r w:rsidR="004D1F68">
              <w:rPr>
                <w:b/>
                <w:bCs/>
              </w:rPr>
              <w:t>RestAPI</w:t>
            </w:r>
            <w:r w:rsidR="008A4D08">
              <w:rPr>
                <w:b/>
                <w:bCs/>
              </w:rPr>
              <w:t>,</w:t>
            </w:r>
            <w:r w:rsidR="00356D73">
              <w:rPr>
                <w:b/>
                <w:bCs/>
              </w:rPr>
              <w:t>Microservices</w:t>
            </w:r>
            <w:proofErr w:type="spellEnd"/>
            <w:r w:rsidR="00D55193">
              <w:rPr>
                <w:b/>
                <w:bCs/>
              </w:rPr>
              <w:t>,</w:t>
            </w:r>
            <w:r w:rsidR="008A4D08">
              <w:rPr>
                <w:b/>
                <w:bCs/>
              </w:rPr>
              <w:t xml:space="preserve"> </w:t>
            </w:r>
            <w:r w:rsidRPr="00CE5958">
              <w:rPr>
                <w:b/>
                <w:bCs/>
              </w:rPr>
              <w:t xml:space="preserve">AWS Cloud(Kinesis only), HBase, </w:t>
            </w:r>
            <w:proofErr w:type="spellStart"/>
            <w:r w:rsidRPr="00CE5958">
              <w:rPr>
                <w:b/>
                <w:bCs/>
              </w:rPr>
              <w:t>Gitlab</w:t>
            </w:r>
            <w:r>
              <w:rPr>
                <w:b/>
                <w:bCs/>
              </w:rPr>
              <w:t>,Maven</w:t>
            </w:r>
            <w:proofErr w:type="spellEnd"/>
            <w:r w:rsidRPr="00CE5958">
              <w:rPr>
                <w:b/>
                <w:bCs/>
              </w:rPr>
              <w:t>, Docker</w:t>
            </w:r>
            <w:r w:rsidR="009B67E2" w:rsidRPr="00CE5958">
              <w:rPr>
                <w:b/>
                <w:bCs/>
              </w:rPr>
              <w:t xml:space="preserve">, </w:t>
            </w:r>
            <w:r w:rsidR="0058147D">
              <w:rPr>
                <w:b/>
                <w:bCs/>
              </w:rPr>
              <w:t xml:space="preserve">and </w:t>
            </w:r>
            <w:r w:rsidR="009B67E2" w:rsidRPr="00CE5958">
              <w:rPr>
                <w:b/>
                <w:bCs/>
              </w:rPr>
              <w:t>Kubernetes</w:t>
            </w:r>
            <w:r w:rsidR="0058147D">
              <w:rPr>
                <w:b/>
                <w:bCs/>
              </w:rPr>
              <w:t>.</w:t>
            </w:r>
          </w:p>
          <w:p w14:paraId="5C97C4D6" w14:textId="77777777" w:rsidR="003B2290" w:rsidRPr="0073773C" w:rsidRDefault="003B2290" w:rsidP="0073773C">
            <w:pPr>
              <w:spacing w:line="218" w:lineRule="exact"/>
              <w:rPr>
                <w:b/>
                <w:bCs/>
              </w:rPr>
            </w:pPr>
          </w:p>
          <w:p w14:paraId="456738AF" w14:textId="77777777" w:rsidR="003B2290" w:rsidRDefault="003B2290" w:rsidP="003B2290">
            <w:pPr>
              <w:pStyle w:val="NoSpacing"/>
              <w:jc w:val="both"/>
              <w:rPr>
                <w:rFonts w:eastAsia="MS Mincho" w:cs="Calibri"/>
                <w:b/>
                <w:bCs/>
                <w:sz w:val="21"/>
                <w:szCs w:val="21"/>
              </w:rPr>
            </w:pPr>
            <w:proofErr w:type="gramStart"/>
            <w:r>
              <w:rPr>
                <w:rFonts w:eastAsia="MS Mincho" w:cs="Calibri"/>
                <w:b/>
                <w:bCs/>
                <w:sz w:val="21"/>
                <w:szCs w:val="21"/>
              </w:rPr>
              <w:lastRenderedPageBreak/>
              <w:t>Description :</w:t>
            </w:r>
            <w:proofErr w:type="gramEnd"/>
            <w:r>
              <w:rPr>
                <w:rFonts w:eastAsia="MS Mincho" w:cs="Calibr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3B2290">
              <w:t>Zelle</w:t>
            </w:r>
            <w:proofErr w:type="spellEnd"/>
            <w:r>
              <w:t xml:space="preserve"> </w:t>
            </w:r>
            <w:r w:rsidRPr="003B2290">
              <w:t>Fraud Fighter</w:t>
            </w:r>
            <w:r w:rsidRPr="00BD452F">
              <w:t xml:space="preserve"> is a </w:t>
            </w:r>
            <w:proofErr w:type="spellStart"/>
            <w:r w:rsidRPr="00BD452F">
              <w:t>restApi</w:t>
            </w:r>
            <w:proofErr w:type="spellEnd"/>
            <w:r w:rsidRPr="00BD452F">
              <w:t xml:space="preserve"> </w:t>
            </w:r>
            <w:r>
              <w:t xml:space="preserve">application for payment systems for </w:t>
            </w:r>
            <w:proofErr w:type="spellStart"/>
            <w:r>
              <w:t>Earlywarning</w:t>
            </w:r>
            <w:proofErr w:type="spellEnd"/>
            <w:r>
              <w:t xml:space="preserve"> which detect the real time fraud and provides its logs. It is </w:t>
            </w:r>
            <w:proofErr w:type="spellStart"/>
            <w:r>
              <w:t>springBoot</w:t>
            </w:r>
            <w:proofErr w:type="spellEnd"/>
            <w:r>
              <w:t xml:space="preserve"> </w:t>
            </w:r>
            <w:proofErr w:type="spellStart"/>
            <w:r>
              <w:t>restApi</w:t>
            </w:r>
            <w:proofErr w:type="spellEnd"/>
            <w:r>
              <w:t xml:space="preserve"> applications to prevent the online and </w:t>
            </w:r>
            <w:proofErr w:type="spellStart"/>
            <w:r>
              <w:t>realtime</w:t>
            </w:r>
            <w:proofErr w:type="spellEnd"/>
            <w:r>
              <w:t xml:space="preserve"> fraud </w:t>
            </w:r>
            <w:proofErr w:type="gramStart"/>
            <w:r>
              <w:t>and also</w:t>
            </w:r>
            <w:proofErr w:type="gramEnd"/>
            <w:r>
              <w:t xml:space="preserve"> send its log for its evaluations the attacks.</w:t>
            </w:r>
          </w:p>
          <w:p w14:paraId="23F65D7B" w14:textId="77777777" w:rsidR="00F12721" w:rsidRDefault="00F12721" w:rsidP="00DC181D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</w:p>
          <w:p w14:paraId="3D6CEB3C" w14:textId="77777777" w:rsidR="00F12721" w:rsidRDefault="00F12721" w:rsidP="00F12721">
            <w:pPr>
              <w:spacing w:after="0" w:line="240" w:lineRule="auto"/>
            </w:pPr>
            <w:r w:rsidRPr="002B4187">
              <w:rPr>
                <w:b/>
              </w:rPr>
              <w:t>Responsibilities</w:t>
            </w:r>
            <w:r w:rsidRPr="00F75B10">
              <w:t>:</w:t>
            </w:r>
          </w:p>
          <w:p w14:paraId="16893571" w14:textId="77777777" w:rsidR="00CE3D02" w:rsidRPr="00AF13E1" w:rsidRDefault="00CE3D02" w:rsidP="00F12721">
            <w:pPr>
              <w:spacing w:after="0" w:line="240" w:lineRule="auto"/>
            </w:pPr>
          </w:p>
          <w:p w14:paraId="28D3DEF5" w14:textId="77777777" w:rsidR="007C72F8" w:rsidRDefault="007C72F8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Worked as backend developer for </w:t>
            </w:r>
            <w:proofErr w:type="spellStart"/>
            <w:r w:rsidR="00166BA2">
              <w:t>R</w:t>
            </w:r>
            <w:r>
              <w:t>estAPI</w:t>
            </w:r>
            <w:proofErr w:type="spellEnd"/>
            <w:r>
              <w:t xml:space="preserve"> and </w:t>
            </w:r>
            <w:r w:rsidR="00166BA2">
              <w:t>M</w:t>
            </w:r>
            <w:r>
              <w:t>icroservices.</w:t>
            </w:r>
          </w:p>
          <w:p w14:paraId="631D2B9A" w14:textId="77777777" w:rsidR="00F12721" w:rsidRDefault="00A006CE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Worked on integration of </w:t>
            </w:r>
            <w:proofErr w:type="gramStart"/>
            <w:r>
              <w:t xml:space="preserve">the  </w:t>
            </w:r>
            <w:proofErr w:type="spellStart"/>
            <w:r>
              <w:t>SpringBoot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RestApi</w:t>
            </w:r>
            <w:proofErr w:type="spellEnd"/>
            <w:r>
              <w:t xml:space="preserve"> modules</w:t>
            </w:r>
            <w:r w:rsidR="00F12721">
              <w:t>.</w:t>
            </w:r>
          </w:p>
          <w:p w14:paraId="711EA189" w14:textId="77777777" w:rsidR="00F12721" w:rsidRDefault="00CE3D02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>Worked on</w:t>
            </w:r>
            <w:r w:rsidR="00F12721">
              <w:t xml:space="preserve"> </w:t>
            </w:r>
            <w:proofErr w:type="spellStart"/>
            <w:r>
              <w:t>r</w:t>
            </w:r>
            <w:r w:rsidR="00F12721">
              <w:t>estAPI</w:t>
            </w:r>
            <w:proofErr w:type="spellEnd"/>
            <w:r w:rsidR="00F12721">
              <w:t xml:space="preserve"> using </w:t>
            </w:r>
            <w:proofErr w:type="spellStart"/>
            <w:r w:rsidR="00F12721">
              <w:t>springBoot</w:t>
            </w:r>
            <w:proofErr w:type="spellEnd"/>
            <w:r w:rsidR="00F12721">
              <w:t xml:space="preserve"> as per the user story in </w:t>
            </w:r>
            <w:proofErr w:type="gramStart"/>
            <w:r w:rsidR="00F12721">
              <w:t>the every</w:t>
            </w:r>
            <w:proofErr w:type="gramEnd"/>
            <w:r w:rsidR="00F12721">
              <w:t xml:space="preserve"> sprint.</w:t>
            </w:r>
          </w:p>
          <w:p w14:paraId="3F2808DE" w14:textId="77777777" w:rsidR="0094226E" w:rsidRPr="002706E9" w:rsidRDefault="00CE3D02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Check logs for </w:t>
            </w:r>
            <w:proofErr w:type="gramStart"/>
            <w:r>
              <w:t>fraud  and</w:t>
            </w:r>
            <w:proofErr w:type="gramEnd"/>
            <w:r>
              <w:t xml:space="preserve"> fixed the bugs if any</w:t>
            </w:r>
            <w:r w:rsidR="00FE68D5">
              <w:t xml:space="preserve">, </w:t>
            </w:r>
            <w:r>
              <w:t>as per the business requirement.</w:t>
            </w:r>
          </w:p>
          <w:p w14:paraId="7DE90F7A" w14:textId="77777777" w:rsidR="00DA7497" w:rsidRDefault="00DA7497" w:rsidP="00DC181D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</w:p>
          <w:p w14:paraId="7103AB8F" w14:textId="77777777" w:rsidR="00344072" w:rsidRDefault="00344072" w:rsidP="00DA7497">
            <w:pPr>
              <w:pStyle w:val="NoSpacing"/>
              <w:jc w:val="both"/>
              <w:rPr>
                <w:bCs/>
              </w:rPr>
            </w:pPr>
          </w:p>
          <w:p w14:paraId="34D9910C" w14:textId="77777777" w:rsidR="00344072" w:rsidRDefault="00344072" w:rsidP="00344072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Company             </w:t>
            </w:r>
            <w:proofErr w:type="gramStart"/>
            <w:r>
              <w:rPr>
                <w:rFonts w:cs="Calibri"/>
                <w:b/>
                <w:bCs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z w:val="21"/>
                <w:szCs w:val="21"/>
              </w:rPr>
              <w:t xml:space="preserve">Persistent Systems Ltd                                   </w:t>
            </w:r>
            <w:r>
              <w:rPr>
                <w:rFonts w:cs="Calibr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cs="Calibri"/>
                <w:b/>
                <w:sz w:val="21"/>
                <w:szCs w:val="21"/>
              </w:rPr>
              <w:t xml:space="preserve">                             </w:t>
            </w:r>
          </w:p>
          <w:p w14:paraId="199E5C31" w14:textId="77777777" w:rsidR="00344072" w:rsidRPr="00D43BA6" w:rsidRDefault="00344072" w:rsidP="00344072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 xml:space="preserve">Project Name    </w:t>
            </w:r>
            <w:proofErr w:type="gramStart"/>
            <w:r>
              <w:rPr>
                <w:rFonts w:eastAsia="MS Mincho" w:cs="Calibri"/>
                <w:b/>
                <w:sz w:val="21"/>
                <w:szCs w:val="21"/>
              </w:rPr>
              <w:t xml:space="preserve">  :</w:t>
            </w:r>
            <w:proofErr w:type="gramEnd"/>
            <w:r>
              <w:rPr>
                <w:rFonts w:eastAsia="MS Mincho" w:cs="Calibri"/>
                <w:b/>
                <w:sz w:val="21"/>
                <w:szCs w:val="21"/>
              </w:rPr>
              <w:t xml:space="preserve"> Money Maker/Biller</w:t>
            </w:r>
          </w:p>
          <w:p w14:paraId="6B438DAE" w14:textId="77777777" w:rsidR="00344072" w:rsidRDefault="00344072" w:rsidP="00344072">
            <w:pPr>
              <w:pStyle w:val="BodyText"/>
              <w:spacing w:after="0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>Role</w:t>
            </w:r>
            <w:r>
              <w:rPr>
                <w:rFonts w:eastAsia="MS Mincho" w:cs="Calibri"/>
                <w:b/>
                <w:sz w:val="21"/>
                <w:szCs w:val="21"/>
                <w:lang w:val="en-US"/>
              </w:rPr>
              <w:t xml:space="preserve">                       </w:t>
            </w:r>
            <w:r>
              <w:rPr>
                <w:rFonts w:eastAsia="MS Mincho" w:cs="Calibri"/>
                <w:b/>
                <w:sz w:val="21"/>
                <w:szCs w:val="21"/>
              </w:rPr>
              <w:t>:</w:t>
            </w:r>
            <w:r>
              <w:rPr>
                <w:rFonts w:eastAsia="MS Mincho" w:cs="Calibri"/>
                <w:sz w:val="21"/>
                <w:szCs w:val="21"/>
              </w:rPr>
              <w:t xml:space="preserve"> </w:t>
            </w:r>
            <w:r>
              <w:rPr>
                <w:rFonts w:eastAsia="MS Mincho" w:cs="Calibri"/>
                <w:b/>
                <w:bCs/>
                <w:sz w:val="21"/>
                <w:szCs w:val="21"/>
                <w:lang w:val="en-US"/>
              </w:rPr>
              <w:t>Java Backend Developer</w:t>
            </w:r>
            <w:r>
              <w:rPr>
                <w:rFonts w:eastAsia="MS Mincho" w:cs="Calibri"/>
                <w:b/>
                <w:bCs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</w:p>
          <w:p w14:paraId="199F29CD" w14:textId="77777777" w:rsidR="00344072" w:rsidRDefault="00344072" w:rsidP="00344072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 xml:space="preserve">Client                   </w:t>
            </w:r>
            <w:proofErr w:type="gramStart"/>
            <w:r>
              <w:rPr>
                <w:rFonts w:eastAsia="MS Mincho" w:cs="Calibri"/>
                <w:b/>
                <w:sz w:val="21"/>
                <w:szCs w:val="21"/>
              </w:rPr>
              <w:t xml:space="preserve"> </w:t>
            </w:r>
            <w:r w:rsidR="00B1681D">
              <w:rPr>
                <w:rFonts w:eastAsia="MS Mincho" w:cs="Calibri"/>
                <w:b/>
                <w:sz w:val="21"/>
                <w:szCs w:val="21"/>
              </w:rPr>
              <w:t xml:space="preserve"> </w:t>
            </w:r>
            <w:r>
              <w:rPr>
                <w:rFonts w:eastAsia="MS Mincho" w:cs="Calibri"/>
                <w:b/>
                <w:sz w:val="21"/>
                <w:szCs w:val="21"/>
              </w:rPr>
              <w:t>:</w:t>
            </w:r>
            <w:proofErr w:type="gramEnd"/>
            <w:r>
              <w:rPr>
                <w:rFonts w:eastAsia="MS Mincho" w:cs="Calibri"/>
                <w:b/>
                <w:sz w:val="21"/>
                <w:szCs w:val="21"/>
              </w:rPr>
              <w:t xml:space="preserve"> EWS</w:t>
            </w:r>
          </w:p>
          <w:p w14:paraId="0A134C02" w14:textId="77777777" w:rsidR="00344072" w:rsidRDefault="00344072" w:rsidP="00344072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sz w:val="21"/>
                <w:szCs w:val="21"/>
              </w:rPr>
              <w:t xml:space="preserve">Duration             </w:t>
            </w:r>
            <w:proofErr w:type="gramStart"/>
            <w:r w:rsidR="00B1681D">
              <w:rPr>
                <w:rFonts w:cs="Calibri"/>
                <w:b/>
                <w:sz w:val="21"/>
                <w:szCs w:val="21"/>
              </w:rPr>
              <w:t xml:space="preserve">  </w:t>
            </w:r>
            <w:r>
              <w:rPr>
                <w:rFonts w:cs="Calibri"/>
                <w:b/>
                <w:sz w:val="21"/>
                <w:szCs w:val="21"/>
              </w:rPr>
              <w:t>:</w:t>
            </w:r>
            <w:proofErr w:type="gramEnd"/>
            <w:r>
              <w:rPr>
                <w:rFonts w:cs="Calibri"/>
                <w:b/>
                <w:sz w:val="21"/>
                <w:szCs w:val="21"/>
              </w:rPr>
              <w:t xml:space="preserve">  May</w:t>
            </w:r>
            <w:r>
              <w:rPr>
                <w:rFonts w:cs="Calibri"/>
                <w:b/>
                <w:bCs/>
                <w:sz w:val="21"/>
                <w:szCs w:val="21"/>
              </w:rPr>
              <w:t xml:space="preserve"> 2022 to Aug 2022</w:t>
            </w:r>
            <w:r>
              <w:rPr>
                <w:rFonts w:cs="Calibri"/>
                <w:b/>
                <w:sz w:val="21"/>
                <w:szCs w:val="21"/>
              </w:rPr>
              <w:t xml:space="preserve">                             </w:t>
            </w:r>
          </w:p>
          <w:p w14:paraId="2157947D" w14:textId="77777777" w:rsidR="00344072" w:rsidRPr="002706E9" w:rsidRDefault="00344072" w:rsidP="00344072">
            <w:pPr>
              <w:spacing w:line="218" w:lineRule="exact"/>
              <w:rPr>
                <w:b/>
                <w:bCs/>
              </w:rPr>
            </w:pPr>
            <w:r w:rsidRPr="00E466FD">
              <w:rPr>
                <w:b/>
                <w:bCs/>
              </w:rPr>
              <w:t>Technical Skills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 </w:t>
            </w:r>
            <w:r w:rsidR="00B1681D">
              <w:rPr>
                <w:b/>
                <w:bCs/>
              </w:rPr>
              <w:t xml:space="preserve"> </w:t>
            </w:r>
            <w:r w:rsidRPr="00E466FD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r w:rsidRPr="00CE5958">
              <w:rPr>
                <w:b/>
                <w:bCs/>
              </w:rPr>
              <w:t xml:space="preserve">Java, Spring </w:t>
            </w:r>
            <w:proofErr w:type="spellStart"/>
            <w:r w:rsidRPr="00CE5958">
              <w:rPr>
                <w:b/>
                <w:bCs/>
              </w:rPr>
              <w:t>Boot,</w:t>
            </w:r>
            <w:r w:rsidR="004D1F68">
              <w:rPr>
                <w:b/>
                <w:bCs/>
              </w:rPr>
              <w:t>RestAPI</w:t>
            </w:r>
            <w:proofErr w:type="spellEnd"/>
            <w:r w:rsidRPr="00CE5958">
              <w:rPr>
                <w:b/>
                <w:bCs/>
              </w:rPr>
              <w:t xml:space="preserve">, </w:t>
            </w:r>
            <w:r w:rsidR="00356D73">
              <w:rPr>
                <w:b/>
                <w:bCs/>
              </w:rPr>
              <w:t xml:space="preserve">Microservices , </w:t>
            </w:r>
            <w:r w:rsidRPr="00CE5958">
              <w:rPr>
                <w:b/>
                <w:bCs/>
              </w:rPr>
              <w:t xml:space="preserve">HBase, </w:t>
            </w:r>
            <w:proofErr w:type="spellStart"/>
            <w:r w:rsidRPr="00CE5958">
              <w:rPr>
                <w:b/>
                <w:bCs/>
              </w:rPr>
              <w:t>Gitlab</w:t>
            </w:r>
            <w:r>
              <w:rPr>
                <w:b/>
                <w:bCs/>
              </w:rPr>
              <w:t>,Maven</w:t>
            </w:r>
            <w:proofErr w:type="spellEnd"/>
            <w:r w:rsidRPr="00CE5958">
              <w:rPr>
                <w:b/>
                <w:bCs/>
              </w:rPr>
              <w:t>, Docker</w:t>
            </w:r>
            <w:r w:rsidR="006A7965" w:rsidRPr="00CE5958">
              <w:rPr>
                <w:b/>
                <w:bCs/>
              </w:rPr>
              <w:t>,</w:t>
            </w:r>
            <w:r w:rsidR="0058147D">
              <w:rPr>
                <w:b/>
                <w:bCs/>
              </w:rPr>
              <w:t xml:space="preserve"> and</w:t>
            </w:r>
            <w:r w:rsidR="006A7965" w:rsidRPr="00CE5958">
              <w:rPr>
                <w:b/>
                <w:bCs/>
              </w:rPr>
              <w:t xml:space="preserve"> Kubernetes</w:t>
            </w:r>
            <w:r w:rsidR="0058147D">
              <w:rPr>
                <w:b/>
                <w:bCs/>
              </w:rPr>
              <w:t>.</w:t>
            </w:r>
          </w:p>
          <w:p w14:paraId="37E835E2" w14:textId="77777777" w:rsidR="00344072" w:rsidRPr="002706E9" w:rsidRDefault="00344072" w:rsidP="00344072">
            <w:pPr>
              <w:pStyle w:val="NoSpacing"/>
              <w:jc w:val="both"/>
            </w:pPr>
            <w:proofErr w:type="gramStart"/>
            <w:r>
              <w:rPr>
                <w:rFonts w:eastAsia="MS Mincho" w:cs="Calibri"/>
                <w:b/>
                <w:bCs/>
                <w:sz w:val="21"/>
                <w:szCs w:val="21"/>
              </w:rPr>
              <w:t>Description :</w:t>
            </w:r>
            <w:proofErr w:type="gramEnd"/>
            <w:r>
              <w:rPr>
                <w:rFonts w:eastAsia="MS Mincho" w:cs="Calibri"/>
                <w:b/>
                <w:bCs/>
                <w:sz w:val="21"/>
                <w:szCs w:val="21"/>
              </w:rPr>
              <w:t xml:space="preserve"> </w:t>
            </w:r>
            <w:r w:rsidRPr="00BD452F">
              <w:t xml:space="preserve">MKR/Biller is a </w:t>
            </w:r>
            <w:proofErr w:type="spellStart"/>
            <w:r w:rsidRPr="00BD452F">
              <w:t>restApi</w:t>
            </w:r>
            <w:proofErr w:type="spellEnd"/>
            <w:r w:rsidRPr="00BD452F">
              <w:t xml:space="preserve"> </w:t>
            </w:r>
            <w:r>
              <w:t xml:space="preserve">application for payment systems for </w:t>
            </w:r>
            <w:proofErr w:type="spellStart"/>
            <w:r>
              <w:t>Earlywarning</w:t>
            </w:r>
            <w:proofErr w:type="spellEnd"/>
            <w:r>
              <w:t xml:space="preserve"> which accept real time request from client and process the transaction and sent response to back to the client. It also </w:t>
            </w:r>
            <w:proofErr w:type="gramStart"/>
            <w:r>
              <w:t>manage</w:t>
            </w:r>
            <w:proofErr w:type="gramEnd"/>
            <w:r>
              <w:t xml:space="preserve"> the logs for transaction, success request and exceptions if any. It handle the real time validation on request </w:t>
            </w:r>
            <w:proofErr w:type="spellStart"/>
            <w:proofErr w:type="gramStart"/>
            <w:r>
              <w:t>basis,it</w:t>
            </w:r>
            <w:proofErr w:type="spellEnd"/>
            <w:proofErr w:type="gramEnd"/>
            <w:r>
              <w:t xml:space="preserve"> accept the transaction if it validated correctly or abort the transaction if it will not validated.</w:t>
            </w:r>
          </w:p>
          <w:p w14:paraId="6267FAF6" w14:textId="77777777" w:rsidR="00344072" w:rsidRDefault="00344072" w:rsidP="00344072">
            <w:pPr>
              <w:spacing w:after="0" w:line="240" w:lineRule="auto"/>
              <w:rPr>
                <w:b/>
              </w:rPr>
            </w:pPr>
          </w:p>
          <w:p w14:paraId="4A13A3BB" w14:textId="77777777" w:rsidR="007C72F8" w:rsidRPr="00AF13E1" w:rsidRDefault="00344072" w:rsidP="00344072">
            <w:pPr>
              <w:spacing w:after="0" w:line="240" w:lineRule="auto"/>
            </w:pPr>
            <w:r w:rsidRPr="002B4187">
              <w:rPr>
                <w:b/>
              </w:rPr>
              <w:t>Responsibilities</w:t>
            </w:r>
            <w:r w:rsidRPr="00F75B10">
              <w:t>:</w:t>
            </w:r>
          </w:p>
          <w:p w14:paraId="6E7D1A24" w14:textId="77777777" w:rsidR="007C72F8" w:rsidRPr="007C72F8" w:rsidRDefault="007C72F8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Worked as backend developer for </w:t>
            </w:r>
            <w:proofErr w:type="spellStart"/>
            <w:r w:rsidR="00166BA2">
              <w:t>R</w:t>
            </w:r>
            <w:r>
              <w:t>estAPI</w:t>
            </w:r>
            <w:proofErr w:type="spellEnd"/>
            <w:r>
              <w:t xml:space="preserve"> and </w:t>
            </w:r>
            <w:r w:rsidR="00166BA2">
              <w:t>M</w:t>
            </w:r>
            <w:r>
              <w:t>icroservices.</w:t>
            </w:r>
          </w:p>
          <w:p w14:paraId="5060D5C8" w14:textId="77777777" w:rsidR="00344072" w:rsidRDefault="00344072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 w:rsidRPr="005D2E8F">
              <w:rPr>
                <w:color w:val="000000"/>
              </w:rPr>
              <w:t>Designed APIs</w:t>
            </w:r>
            <w:r w:rsidR="00C808E7">
              <w:rPr>
                <w:color w:val="000000"/>
              </w:rPr>
              <w:t>,</w:t>
            </w:r>
            <w:r w:rsidRPr="005D2E8F">
              <w:rPr>
                <w:color w:val="000000"/>
              </w:rPr>
              <w:t xml:space="preserve"> complex JSON Request</w:t>
            </w:r>
            <w:r w:rsidR="00C808E7">
              <w:rPr>
                <w:color w:val="000000"/>
              </w:rPr>
              <w:t xml:space="preserve">, </w:t>
            </w:r>
            <w:r w:rsidRPr="005D2E8F">
              <w:rPr>
                <w:color w:val="000000"/>
              </w:rPr>
              <w:t xml:space="preserve">Response formats and standardized as per </w:t>
            </w:r>
            <w:r>
              <w:rPr>
                <w:color w:val="000000"/>
              </w:rPr>
              <w:t>user story.</w:t>
            </w:r>
          </w:p>
          <w:p w14:paraId="2DF6397E" w14:textId="77777777" w:rsidR="00344072" w:rsidRDefault="00344072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Building </w:t>
            </w:r>
            <w:proofErr w:type="spellStart"/>
            <w:r>
              <w:t>RestAPI</w:t>
            </w:r>
            <w:proofErr w:type="spellEnd"/>
            <w:r>
              <w:t xml:space="preserve"> using </w:t>
            </w:r>
            <w:proofErr w:type="spellStart"/>
            <w:r>
              <w:t>springBoot</w:t>
            </w:r>
            <w:proofErr w:type="spellEnd"/>
            <w:r>
              <w:t xml:space="preserve"> as per the user story in </w:t>
            </w:r>
            <w:proofErr w:type="gramStart"/>
            <w:r>
              <w:t>the every</w:t>
            </w:r>
            <w:proofErr w:type="gramEnd"/>
            <w:r>
              <w:t xml:space="preserve"> sprint.</w:t>
            </w:r>
          </w:p>
          <w:p w14:paraId="5A085676" w14:textId="77777777" w:rsidR="00344072" w:rsidRDefault="00344072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>Build POC for features enhancements of the project.</w:t>
            </w:r>
          </w:p>
          <w:p w14:paraId="0CE9D5D8" w14:textId="77777777" w:rsidR="00344072" w:rsidRDefault="00344072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Build the code for </w:t>
            </w:r>
            <w:proofErr w:type="gramStart"/>
            <w:r>
              <w:t>the  validation</w:t>
            </w:r>
            <w:proofErr w:type="gramEnd"/>
            <w:r>
              <w:t xml:space="preserve"> and implementing global exception handling.</w:t>
            </w:r>
          </w:p>
          <w:p w14:paraId="01BD854E" w14:textId="77777777" w:rsidR="006210CA" w:rsidRDefault="006210CA" w:rsidP="006210CA">
            <w:pPr>
              <w:spacing w:after="0" w:line="240" w:lineRule="auto"/>
              <w:jc w:val="both"/>
            </w:pPr>
          </w:p>
          <w:p w14:paraId="5EAFBFE6" w14:textId="77777777" w:rsidR="006210CA" w:rsidRDefault="006210CA" w:rsidP="006210CA">
            <w:pPr>
              <w:spacing w:after="0" w:line="240" w:lineRule="auto"/>
              <w:jc w:val="both"/>
            </w:pPr>
          </w:p>
          <w:p w14:paraId="1761CE19" w14:textId="77777777" w:rsidR="006C2192" w:rsidRDefault="006C2192" w:rsidP="006C2192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Company              </w:t>
            </w:r>
            <w:proofErr w:type="gramStart"/>
            <w:r>
              <w:rPr>
                <w:rFonts w:cs="Calibri"/>
                <w:b/>
                <w:bCs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="Calibri"/>
                <w:b/>
                <w:bCs/>
                <w:sz w:val="20"/>
                <w:szCs w:val="20"/>
              </w:rPr>
              <w:t xml:space="preserve"> Tata Consultancy Services (TCS)</w:t>
            </w:r>
            <w:r>
              <w:rPr>
                <w:rFonts w:cs="Calibri"/>
                <w:b/>
                <w:sz w:val="21"/>
                <w:szCs w:val="21"/>
              </w:rPr>
              <w:t xml:space="preserve">                                  </w:t>
            </w:r>
            <w:r>
              <w:rPr>
                <w:rFonts w:cs="Calibr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cs="Calibri"/>
                <w:b/>
                <w:sz w:val="21"/>
                <w:szCs w:val="21"/>
              </w:rPr>
              <w:t xml:space="preserve">                             </w:t>
            </w:r>
          </w:p>
          <w:p w14:paraId="1E2C6303" w14:textId="77777777" w:rsidR="006C2192" w:rsidRPr="00D43BA6" w:rsidRDefault="006C2192" w:rsidP="006C2192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 xml:space="preserve">Project Name    </w:t>
            </w:r>
            <w:proofErr w:type="gramStart"/>
            <w:r>
              <w:rPr>
                <w:rFonts w:eastAsia="MS Mincho" w:cs="Calibri"/>
                <w:b/>
                <w:sz w:val="21"/>
                <w:szCs w:val="21"/>
              </w:rPr>
              <w:t xml:space="preserve">  :</w:t>
            </w:r>
            <w:proofErr w:type="gramEnd"/>
            <w:r>
              <w:rPr>
                <w:rFonts w:eastAsia="MS Mincho" w:cs="Calibri"/>
                <w:b/>
                <w:sz w:val="21"/>
                <w:szCs w:val="21"/>
              </w:rPr>
              <w:t xml:space="preserve"> </w:t>
            </w:r>
            <w:r>
              <w:rPr>
                <w:rFonts w:eastAsia="MS Mincho" w:cs="Calibri"/>
                <w:b/>
              </w:rPr>
              <w:t>Friends Life (FL)</w:t>
            </w:r>
          </w:p>
          <w:p w14:paraId="27DF19F9" w14:textId="77777777" w:rsidR="006C2192" w:rsidRDefault="006C2192" w:rsidP="006C2192">
            <w:pPr>
              <w:pStyle w:val="BodyText"/>
              <w:spacing w:after="0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>Role</w:t>
            </w:r>
            <w:r>
              <w:rPr>
                <w:rFonts w:eastAsia="MS Mincho" w:cs="Calibri"/>
                <w:b/>
                <w:sz w:val="21"/>
                <w:szCs w:val="21"/>
                <w:lang w:val="en-US"/>
              </w:rPr>
              <w:t xml:space="preserve">                       </w:t>
            </w:r>
            <w:r>
              <w:rPr>
                <w:rFonts w:eastAsia="MS Mincho" w:cs="Calibri"/>
                <w:b/>
                <w:sz w:val="21"/>
                <w:szCs w:val="21"/>
              </w:rPr>
              <w:t>:</w:t>
            </w:r>
            <w:r>
              <w:rPr>
                <w:rFonts w:eastAsia="MS Mincho" w:cs="Calibri"/>
                <w:sz w:val="21"/>
                <w:szCs w:val="21"/>
              </w:rPr>
              <w:t xml:space="preserve"> </w:t>
            </w:r>
            <w:proofErr w:type="spellStart"/>
            <w:r w:rsidR="00913839">
              <w:rPr>
                <w:rFonts w:eastAsia="MS Mincho" w:cs="Calibri"/>
                <w:b/>
                <w:bCs/>
                <w:sz w:val="21"/>
                <w:szCs w:val="21"/>
                <w:lang w:val="en-US"/>
              </w:rPr>
              <w:t>Assistent</w:t>
            </w:r>
            <w:proofErr w:type="spellEnd"/>
            <w:r w:rsidR="00913839">
              <w:rPr>
                <w:rFonts w:eastAsia="MS Mincho" w:cs="Calibri"/>
                <w:b/>
                <w:bCs/>
                <w:sz w:val="21"/>
                <w:szCs w:val="21"/>
                <w:lang w:val="en-US"/>
              </w:rPr>
              <w:t xml:space="preserve"> consultant</w:t>
            </w:r>
            <w:r>
              <w:rPr>
                <w:rFonts w:eastAsia="MS Mincho" w:cs="Calibri"/>
                <w:b/>
                <w:bCs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</w:p>
          <w:p w14:paraId="34F41B8E" w14:textId="77777777" w:rsidR="006C2192" w:rsidRDefault="006C2192" w:rsidP="006C2192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 xml:space="preserve">Client                  </w:t>
            </w:r>
            <w:proofErr w:type="gramStart"/>
            <w:r>
              <w:rPr>
                <w:rFonts w:eastAsia="MS Mincho" w:cs="Calibri"/>
                <w:b/>
                <w:sz w:val="21"/>
                <w:szCs w:val="21"/>
              </w:rPr>
              <w:t xml:space="preserve">  :</w:t>
            </w:r>
            <w:proofErr w:type="gramEnd"/>
            <w:r>
              <w:rPr>
                <w:rFonts w:eastAsia="MS Mincho" w:cs="Calibri"/>
                <w:b/>
                <w:sz w:val="21"/>
                <w:szCs w:val="21"/>
              </w:rPr>
              <w:t xml:space="preserve"> Aviva Group</w:t>
            </w:r>
          </w:p>
          <w:p w14:paraId="13D1F5F9" w14:textId="77777777" w:rsidR="006C2192" w:rsidRDefault="006C2192" w:rsidP="006C2192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sz w:val="21"/>
                <w:szCs w:val="21"/>
              </w:rPr>
              <w:t xml:space="preserve">Duration             </w:t>
            </w:r>
            <w:proofErr w:type="gramStart"/>
            <w:r>
              <w:rPr>
                <w:rFonts w:cs="Calibri"/>
                <w:b/>
                <w:sz w:val="21"/>
                <w:szCs w:val="21"/>
              </w:rPr>
              <w:t xml:space="preserve">  :</w:t>
            </w:r>
            <w:proofErr w:type="gramEnd"/>
            <w:r>
              <w:rPr>
                <w:rFonts w:cs="Calibri"/>
                <w:b/>
                <w:sz w:val="21"/>
                <w:szCs w:val="21"/>
              </w:rPr>
              <w:t xml:space="preserve">  April 2020</w:t>
            </w:r>
            <w:r>
              <w:rPr>
                <w:rFonts w:cs="Calibri"/>
                <w:b/>
                <w:bCs/>
                <w:sz w:val="21"/>
                <w:szCs w:val="21"/>
              </w:rPr>
              <w:t xml:space="preserve"> to May </w:t>
            </w:r>
            <w:r>
              <w:rPr>
                <w:rFonts w:cs="Calibri"/>
                <w:b/>
                <w:sz w:val="21"/>
                <w:szCs w:val="21"/>
              </w:rPr>
              <w:t xml:space="preserve"> 2022                           </w:t>
            </w:r>
          </w:p>
          <w:p w14:paraId="78D60DB2" w14:textId="77777777" w:rsidR="006C2192" w:rsidRPr="00722ABC" w:rsidRDefault="006C2192" w:rsidP="006C2192">
            <w:pPr>
              <w:spacing w:line="218" w:lineRule="exact"/>
              <w:rPr>
                <w:b/>
                <w:bCs/>
                <w:sz w:val="20"/>
                <w:szCs w:val="20"/>
              </w:rPr>
            </w:pPr>
            <w:r w:rsidRPr="00722ABC">
              <w:rPr>
                <w:b/>
                <w:bCs/>
                <w:sz w:val="20"/>
                <w:szCs w:val="20"/>
              </w:rPr>
              <w:t xml:space="preserve">Technical </w:t>
            </w:r>
            <w:proofErr w:type="gramStart"/>
            <w:r w:rsidRPr="00722ABC">
              <w:rPr>
                <w:b/>
                <w:bCs/>
                <w:sz w:val="20"/>
                <w:szCs w:val="20"/>
              </w:rPr>
              <w:t xml:space="preserve">Skills  </w:t>
            </w:r>
            <w:r w:rsidRPr="00722ABC">
              <w:rPr>
                <w:b/>
                <w:bCs/>
                <w:sz w:val="18"/>
                <w:szCs w:val="18"/>
              </w:rPr>
              <w:t>:</w:t>
            </w:r>
            <w:proofErr w:type="gramEnd"/>
            <w:r w:rsidRPr="00722ABC">
              <w:rPr>
                <w:sz w:val="18"/>
                <w:szCs w:val="18"/>
              </w:rPr>
              <w:t xml:space="preserve"> </w:t>
            </w:r>
            <w:r w:rsidRPr="00722ABC">
              <w:rPr>
                <w:b/>
                <w:bCs/>
                <w:sz w:val="20"/>
                <w:szCs w:val="20"/>
              </w:rPr>
              <w:t xml:space="preserve">Java, </w:t>
            </w:r>
            <w:r w:rsidR="00873B3F" w:rsidRPr="00722ABC">
              <w:rPr>
                <w:b/>
                <w:bCs/>
                <w:sz w:val="20"/>
                <w:szCs w:val="20"/>
              </w:rPr>
              <w:t>Spring,</w:t>
            </w:r>
            <w:r w:rsidR="00356D7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73B3F" w:rsidRPr="00722ABC">
              <w:rPr>
                <w:b/>
                <w:bCs/>
                <w:sz w:val="20"/>
                <w:szCs w:val="20"/>
              </w:rPr>
              <w:t>SpringBoot</w:t>
            </w:r>
            <w:proofErr w:type="spellEnd"/>
            <w:r w:rsidR="00873B3F" w:rsidRPr="00722ABC">
              <w:rPr>
                <w:b/>
                <w:bCs/>
                <w:sz w:val="20"/>
                <w:szCs w:val="20"/>
              </w:rPr>
              <w:t>,</w:t>
            </w:r>
            <w:r w:rsidR="00356D7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356D73">
              <w:rPr>
                <w:b/>
                <w:bCs/>
                <w:sz w:val="20"/>
                <w:szCs w:val="20"/>
              </w:rPr>
              <w:t>RestAPI</w:t>
            </w:r>
            <w:proofErr w:type="spellEnd"/>
            <w:r w:rsidRPr="00722ABC">
              <w:rPr>
                <w:b/>
                <w:bCs/>
                <w:sz w:val="20"/>
                <w:szCs w:val="20"/>
              </w:rPr>
              <w:t>,</w:t>
            </w:r>
            <w:r w:rsidR="004E7B5B">
              <w:rPr>
                <w:b/>
                <w:bCs/>
                <w:sz w:val="20"/>
                <w:szCs w:val="20"/>
              </w:rPr>
              <w:t xml:space="preserve"> Hibernate/JPA,</w:t>
            </w:r>
            <w:r w:rsidRPr="00722ABC">
              <w:rPr>
                <w:b/>
                <w:bCs/>
                <w:sz w:val="20"/>
                <w:szCs w:val="20"/>
              </w:rPr>
              <w:t xml:space="preserve"> Thun</w:t>
            </w:r>
            <w:r w:rsidR="00214E18" w:rsidRPr="00722ABC">
              <w:rPr>
                <w:b/>
                <w:bCs/>
                <w:sz w:val="20"/>
                <w:szCs w:val="20"/>
              </w:rPr>
              <w:t>d</w:t>
            </w:r>
            <w:r w:rsidRPr="00722ABC">
              <w:rPr>
                <w:b/>
                <w:bCs/>
                <w:sz w:val="20"/>
                <w:szCs w:val="20"/>
              </w:rPr>
              <w:t>erhead, Oracle and Git</w:t>
            </w:r>
          </w:p>
          <w:p w14:paraId="46D8675D" w14:textId="77777777" w:rsidR="00A021D3" w:rsidRPr="002706E9" w:rsidRDefault="006C2192" w:rsidP="006C2192">
            <w:pPr>
              <w:pStyle w:val="NoSpacing"/>
              <w:jc w:val="both"/>
            </w:pPr>
            <w:proofErr w:type="gramStart"/>
            <w:r>
              <w:rPr>
                <w:rFonts w:eastAsia="MS Mincho" w:cs="Calibri"/>
                <w:b/>
                <w:bCs/>
                <w:sz w:val="21"/>
                <w:szCs w:val="21"/>
              </w:rPr>
              <w:t>Description :</w:t>
            </w:r>
            <w:proofErr w:type="gramEnd"/>
            <w:r>
              <w:rPr>
                <w:rFonts w:eastAsia="MS Mincho" w:cs="Calibri"/>
                <w:b/>
                <w:bCs/>
                <w:sz w:val="21"/>
                <w:szCs w:val="21"/>
              </w:rPr>
              <w:t xml:space="preserve"> </w:t>
            </w:r>
            <w:r w:rsidR="00726614">
              <w:rPr>
                <w:rFonts w:eastAsia="MS Mincho" w:cs="Calibri"/>
                <w:b/>
                <w:bCs/>
              </w:rPr>
              <w:t>FL</w:t>
            </w:r>
            <w:r w:rsidRPr="00BD452F">
              <w:t xml:space="preserve"> is a</w:t>
            </w:r>
            <w:r>
              <w:t xml:space="preserve"> </w:t>
            </w:r>
            <w:proofErr w:type="spellStart"/>
            <w:r w:rsidR="00726614">
              <w:t>SpringBoot</w:t>
            </w:r>
            <w:proofErr w:type="spellEnd"/>
            <w:r>
              <w:t xml:space="preserve"> application and integrated with thunderhead tools</w:t>
            </w:r>
            <w:r w:rsidR="00726614">
              <w:t>.</w:t>
            </w:r>
            <w:r w:rsidR="00A021D3">
              <w:t xml:space="preserve"> It is </w:t>
            </w:r>
            <w:proofErr w:type="gramStart"/>
            <w:r w:rsidR="00A021D3">
              <w:t>insurance based</w:t>
            </w:r>
            <w:proofErr w:type="gramEnd"/>
            <w:r w:rsidR="00A021D3">
              <w:t xml:space="preserve"> project and its client is Aviva group. It process premium of the policy and calculates its sum assured, sum assured at maturity date, claim of the policy holder </w:t>
            </w:r>
            <w:proofErr w:type="gramStart"/>
            <w:r w:rsidR="00A021D3">
              <w:t>and  it</w:t>
            </w:r>
            <w:proofErr w:type="gramEnd"/>
            <w:r w:rsidR="00A021D3">
              <w:t xml:space="preserve"> send the reports on daily basis to client </w:t>
            </w:r>
            <w:r w:rsidR="00572752">
              <w:t xml:space="preserve">on </w:t>
            </w:r>
            <w:r w:rsidR="00FE68D5">
              <w:t xml:space="preserve">every </w:t>
            </w:r>
            <w:r w:rsidR="00A021D3">
              <w:t>month.</w:t>
            </w:r>
          </w:p>
          <w:p w14:paraId="770244CE" w14:textId="77777777" w:rsidR="006C2192" w:rsidRDefault="006C2192" w:rsidP="006C2192">
            <w:pPr>
              <w:spacing w:after="0" w:line="240" w:lineRule="auto"/>
              <w:rPr>
                <w:b/>
              </w:rPr>
            </w:pPr>
          </w:p>
          <w:p w14:paraId="2D1693DD" w14:textId="77777777" w:rsidR="006C2192" w:rsidRDefault="006C2192" w:rsidP="006C2192">
            <w:pPr>
              <w:spacing w:after="0" w:line="240" w:lineRule="auto"/>
            </w:pPr>
            <w:r w:rsidRPr="002B4187">
              <w:rPr>
                <w:b/>
              </w:rPr>
              <w:t>Responsibilities</w:t>
            </w:r>
            <w:r w:rsidRPr="00F75B10">
              <w:t>:</w:t>
            </w:r>
          </w:p>
          <w:p w14:paraId="56335708" w14:textId="77777777" w:rsidR="006C2192" w:rsidRPr="00AF13E1" w:rsidRDefault="006C2192" w:rsidP="006C2192">
            <w:pPr>
              <w:spacing w:after="0" w:line="240" w:lineRule="auto"/>
            </w:pPr>
          </w:p>
          <w:p w14:paraId="0A9EAE45" w14:textId="77777777" w:rsidR="00913839" w:rsidRDefault="00913839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Work as a </w:t>
            </w:r>
            <w:r w:rsidRPr="007C72F8">
              <w:rPr>
                <w:b/>
                <w:bCs/>
              </w:rPr>
              <w:t>Team lead</w:t>
            </w:r>
            <w:r>
              <w:t xml:space="preserve"> to handle </w:t>
            </w:r>
            <w:proofErr w:type="gramStart"/>
            <w:r>
              <w:t>the all</w:t>
            </w:r>
            <w:proofErr w:type="gramEnd"/>
            <w:r>
              <w:t xml:space="preserve"> requirements in every release.</w:t>
            </w:r>
          </w:p>
          <w:p w14:paraId="049030D0" w14:textId="77777777" w:rsidR="00E6308D" w:rsidRDefault="00913839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>Build</w:t>
            </w:r>
            <w:r w:rsidR="00E6308D">
              <w:t xml:space="preserve"> the code for </w:t>
            </w:r>
            <w:proofErr w:type="spellStart"/>
            <w:r w:rsidR="00E6308D">
              <w:t>springboot</w:t>
            </w:r>
            <w:proofErr w:type="spellEnd"/>
            <w:r w:rsidR="00E6308D">
              <w:t xml:space="preserve"> application and make appropriate inputs as per the </w:t>
            </w:r>
            <w:proofErr w:type="spellStart"/>
            <w:r w:rsidR="00E6308D">
              <w:t>resWebservices</w:t>
            </w:r>
            <w:proofErr w:type="spellEnd"/>
            <w:r w:rsidR="00E6308D">
              <w:t xml:space="preserve">. </w:t>
            </w:r>
          </w:p>
          <w:p w14:paraId="2AAD4154" w14:textId="77777777" w:rsidR="006C2192" w:rsidRPr="00585D66" w:rsidRDefault="00913839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rPr>
                <w:color w:val="000000"/>
              </w:rPr>
              <w:t>Monitor</w:t>
            </w:r>
            <w:r w:rsidR="006C2192" w:rsidRPr="00913839">
              <w:rPr>
                <w:color w:val="000000"/>
              </w:rPr>
              <w:t xml:space="preserve"> Bugs from </w:t>
            </w:r>
            <w:proofErr w:type="spellStart"/>
            <w:r w:rsidR="006C2192" w:rsidRPr="00913839">
              <w:rPr>
                <w:color w:val="000000"/>
              </w:rPr>
              <w:t>jira</w:t>
            </w:r>
            <w:proofErr w:type="spellEnd"/>
            <w:r w:rsidR="006C2192" w:rsidRPr="00913839">
              <w:rPr>
                <w:color w:val="000000"/>
              </w:rPr>
              <w:t xml:space="preserve">, Tickets from </w:t>
            </w:r>
            <w:proofErr w:type="spellStart"/>
            <w:r w:rsidR="006C2192" w:rsidRPr="00913839">
              <w:rPr>
                <w:color w:val="000000"/>
              </w:rPr>
              <w:t>bts</w:t>
            </w:r>
            <w:proofErr w:type="spellEnd"/>
            <w:r w:rsidR="006C2192" w:rsidRPr="00913839">
              <w:rPr>
                <w:color w:val="000000"/>
              </w:rPr>
              <w:t xml:space="preserve"> system and </w:t>
            </w:r>
            <w:r>
              <w:rPr>
                <w:color w:val="000000"/>
              </w:rPr>
              <w:t xml:space="preserve">assigned to appropriate </w:t>
            </w:r>
            <w:r>
              <w:rPr>
                <w:color w:val="000000"/>
              </w:rPr>
              <w:lastRenderedPageBreak/>
              <w:t>team member and assist them if they are facing any issues.</w:t>
            </w:r>
          </w:p>
          <w:p w14:paraId="53AFFBF8" w14:textId="77777777" w:rsidR="00585D66" w:rsidRPr="00913839" w:rsidRDefault="00585D66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rPr>
                <w:color w:val="000000"/>
              </w:rPr>
              <w:t xml:space="preserve">Inspection the team members code, </w:t>
            </w:r>
            <w:proofErr w:type="gramStart"/>
            <w:r>
              <w:rPr>
                <w:color w:val="000000"/>
              </w:rPr>
              <w:t>and also</w:t>
            </w:r>
            <w:proofErr w:type="gramEnd"/>
            <w:r>
              <w:rPr>
                <w:color w:val="000000"/>
              </w:rPr>
              <w:t xml:space="preserve"> checks its code quality.</w:t>
            </w:r>
          </w:p>
          <w:p w14:paraId="21624BBC" w14:textId="77777777" w:rsidR="00913839" w:rsidRDefault="00913839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Deploy the code and monitoring </w:t>
            </w:r>
            <w:proofErr w:type="spellStart"/>
            <w:r>
              <w:t>its</w:t>
            </w:r>
            <w:proofErr w:type="spellEnd"/>
            <w:r>
              <w:t xml:space="preserve"> all processing.</w:t>
            </w:r>
          </w:p>
          <w:p w14:paraId="530041B0" w14:textId="77777777" w:rsidR="00344072" w:rsidRDefault="00344072" w:rsidP="0034407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14:paraId="4BE4E756" w14:textId="77777777" w:rsidR="00687949" w:rsidRDefault="00687949" w:rsidP="00687949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Company             </w:t>
            </w:r>
            <w:proofErr w:type="gramStart"/>
            <w:r>
              <w:rPr>
                <w:rFonts w:cs="Calibri"/>
                <w:b/>
                <w:bCs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="Calibri"/>
                <w:b/>
                <w:bCs/>
                <w:sz w:val="20"/>
                <w:szCs w:val="20"/>
              </w:rPr>
              <w:t xml:space="preserve"> Tata Consultancy Services (TCS)</w:t>
            </w:r>
            <w:r>
              <w:rPr>
                <w:rFonts w:cs="Calibri"/>
                <w:b/>
                <w:sz w:val="21"/>
                <w:szCs w:val="21"/>
              </w:rPr>
              <w:t xml:space="preserve">                                  </w:t>
            </w:r>
            <w:r>
              <w:rPr>
                <w:rFonts w:cs="Calibr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cs="Calibri"/>
                <w:b/>
                <w:sz w:val="21"/>
                <w:szCs w:val="21"/>
              </w:rPr>
              <w:t xml:space="preserve">                             </w:t>
            </w:r>
          </w:p>
          <w:p w14:paraId="278BA563" w14:textId="77777777" w:rsidR="00687949" w:rsidRPr="00D43BA6" w:rsidRDefault="00687949" w:rsidP="00687949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 xml:space="preserve">Project Name    </w:t>
            </w:r>
            <w:proofErr w:type="gramStart"/>
            <w:r>
              <w:rPr>
                <w:rFonts w:eastAsia="MS Mincho" w:cs="Calibri"/>
                <w:b/>
                <w:sz w:val="21"/>
                <w:szCs w:val="21"/>
              </w:rPr>
              <w:t xml:space="preserve">  :</w:t>
            </w:r>
            <w:proofErr w:type="gramEnd"/>
            <w:r>
              <w:rPr>
                <w:rFonts w:eastAsia="MS Mincho" w:cs="Calibri"/>
                <w:b/>
                <w:sz w:val="21"/>
                <w:szCs w:val="21"/>
              </w:rPr>
              <w:t xml:space="preserve"> </w:t>
            </w:r>
            <w:r w:rsidR="000B5626" w:rsidRPr="00E466FD">
              <w:rPr>
                <w:b/>
                <w:bCs/>
              </w:rPr>
              <w:t>Friends Provident International (FPI)</w:t>
            </w:r>
          </w:p>
          <w:p w14:paraId="335483F5" w14:textId="77777777" w:rsidR="00687949" w:rsidRDefault="00687949" w:rsidP="00687949">
            <w:pPr>
              <w:pStyle w:val="BodyText"/>
              <w:spacing w:after="0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>Role</w:t>
            </w:r>
            <w:r>
              <w:rPr>
                <w:rFonts w:eastAsia="MS Mincho" w:cs="Calibri"/>
                <w:b/>
                <w:sz w:val="21"/>
                <w:szCs w:val="21"/>
                <w:lang w:val="en-US"/>
              </w:rPr>
              <w:t xml:space="preserve">                       </w:t>
            </w:r>
            <w:r>
              <w:rPr>
                <w:rFonts w:eastAsia="MS Mincho" w:cs="Calibri"/>
                <w:b/>
                <w:sz w:val="21"/>
                <w:szCs w:val="21"/>
              </w:rPr>
              <w:t>:</w:t>
            </w:r>
            <w:r>
              <w:rPr>
                <w:rFonts w:eastAsia="MS Mincho" w:cs="Calibri"/>
                <w:sz w:val="21"/>
                <w:szCs w:val="21"/>
              </w:rPr>
              <w:t xml:space="preserve"> </w:t>
            </w:r>
            <w:r w:rsidR="000B5626">
              <w:rPr>
                <w:rFonts w:eastAsia="MS Mincho" w:cs="Calibri"/>
                <w:b/>
                <w:bCs/>
                <w:sz w:val="21"/>
                <w:szCs w:val="21"/>
                <w:lang w:val="en-US"/>
              </w:rPr>
              <w:t>IT Analyst</w:t>
            </w:r>
            <w:r>
              <w:rPr>
                <w:rFonts w:eastAsia="MS Mincho" w:cs="Calibri"/>
                <w:b/>
                <w:bCs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</w:p>
          <w:p w14:paraId="4C57224C" w14:textId="77777777" w:rsidR="00687949" w:rsidRDefault="00687949" w:rsidP="00687949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 xml:space="preserve">Client                  </w:t>
            </w:r>
            <w:proofErr w:type="gramStart"/>
            <w:r>
              <w:rPr>
                <w:rFonts w:eastAsia="MS Mincho" w:cs="Calibri"/>
                <w:b/>
                <w:sz w:val="21"/>
                <w:szCs w:val="21"/>
              </w:rPr>
              <w:t xml:space="preserve">  :</w:t>
            </w:r>
            <w:proofErr w:type="gramEnd"/>
            <w:r>
              <w:rPr>
                <w:rFonts w:eastAsia="MS Mincho" w:cs="Calibri"/>
                <w:b/>
                <w:sz w:val="21"/>
                <w:szCs w:val="21"/>
              </w:rPr>
              <w:t xml:space="preserve"> </w:t>
            </w:r>
            <w:r w:rsidR="006829C9">
              <w:rPr>
                <w:rFonts w:eastAsia="MS Mincho" w:cs="Calibri"/>
                <w:b/>
                <w:sz w:val="21"/>
                <w:szCs w:val="21"/>
              </w:rPr>
              <w:t xml:space="preserve"> </w:t>
            </w:r>
            <w:proofErr w:type="spellStart"/>
            <w:r w:rsidR="00DC4E6C">
              <w:rPr>
                <w:rFonts w:eastAsia="MS Mincho" w:cs="Calibri"/>
                <w:b/>
                <w:sz w:val="21"/>
                <w:szCs w:val="21"/>
              </w:rPr>
              <w:t>Diligenta</w:t>
            </w:r>
            <w:proofErr w:type="spellEnd"/>
          </w:p>
          <w:p w14:paraId="45CBA4B6" w14:textId="77777777" w:rsidR="00687949" w:rsidRDefault="00687949" w:rsidP="00687949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sz w:val="21"/>
                <w:szCs w:val="21"/>
              </w:rPr>
              <w:t xml:space="preserve">Duration             </w:t>
            </w:r>
            <w:proofErr w:type="gramStart"/>
            <w:r>
              <w:rPr>
                <w:rFonts w:cs="Calibri"/>
                <w:b/>
                <w:sz w:val="21"/>
                <w:szCs w:val="21"/>
              </w:rPr>
              <w:t xml:space="preserve">  :</w:t>
            </w:r>
            <w:proofErr w:type="gramEnd"/>
            <w:r>
              <w:rPr>
                <w:rFonts w:cs="Calibri"/>
                <w:b/>
                <w:sz w:val="21"/>
                <w:szCs w:val="21"/>
              </w:rPr>
              <w:t xml:space="preserve">  </w:t>
            </w:r>
            <w:r w:rsidR="00B77634">
              <w:rPr>
                <w:rFonts w:cs="Calibri"/>
                <w:b/>
                <w:sz w:val="21"/>
                <w:szCs w:val="21"/>
              </w:rPr>
              <w:t>April</w:t>
            </w:r>
            <w:r>
              <w:rPr>
                <w:rFonts w:cs="Calibri"/>
                <w:b/>
                <w:bCs/>
                <w:sz w:val="21"/>
                <w:szCs w:val="21"/>
              </w:rPr>
              <w:t xml:space="preserve"> 20</w:t>
            </w:r>
            <w:r w:rsidR="00315873">
              <w:rPr>
                <w:rFonts w:cs="Calibri"/>
                <w:b/>
                <w:bCs/>
                <w:sz w:val="21"/>
                <w:szCs w:val="21"/>
              </w:rPr>
              <w:t>1</w:t>
            </w:r>
            <w:r w:rsidR="00B77634">
              <w:rPr>
                <w:rFonts w:cs="Calibri"/>
                <w:b/>
                <w:bCs/>
                <w:sz w:val="21"/>
                <w:szCs w:val="21"/>
              </w:rPr>
              <w:t>7</w:t>
            </w:r>
            <w:r>
              <w:rPr>
                <w:rFonts w:cs="Calibri"/>
                <w:b/>
                <w:bCs/>
                <w:sz w:val="21"/>
                <w:szCs w:val="21"/>
              </w:rPr>
              <w:t xml:space="preserve"> to </w:t>
            </w:r>
            <w:r w:rsidR="00315873">
              <w:rPr>
                <w:rFonts w:cs="Calibri"/>
                <w:b/>
                <w:bCs/>
                <w:sz w:val="21"/>
                <w:szCs w:val="21"/>
              </w:rPr>
              <w:t xml:space="preserve">April </w:t>
            </w:r>
            <w:r>
              <w:rPr>
                <w:rFonts w:cs="Calibri"/>
                <w:b/>
                <w:sz w:val="21"/>
                <w:szCs w:val="21"/>
              </w:rPr>
              <w:t xml:space="preserve"> </w:t>
            </w:r>
            <w:r w:rsidR="00315873">
              <w:rPr>
                <w:rFonts w:cs="Calibri"/>
                <w:b/>
                <w:sz w:val="21"/>
                <w:szCs w:val="21"/>
              </w:rPr>
              <w:t>20</w:t>
            </w:r>
            <w:r w:rsidR="00B77634">
              <w:rPr>
                <w:rFonts w:cs="Calibri"/>
                <w:b/>
                <w:sz w:val="21"/>
                <w:szCs w:val="21"/>
              </w:rPr>
              <w:t>20</w:t>
            </w:r>
            <w:r>
              <w:rPr>
                <w:rFonts w:cs="Calibri"/>
                <w:b/>
                <w:sz w:val="21"/>
                <w:szCs w:val="21"/>
              </w:rPr>
              <w:t xml:space="preserve">                        </w:t>
            </w:r>
          </w:p>
          <w:p w14:paraId="307AB18F" w14:textId="77777777" w:rsidR="00687949" w:rsidRPr="002706E9" w:rsidRDefault="00687949" w:rsidP="00687949">
            <w:pPr>
              <w:spacing w:line="218" w:lineRule="exact"/>
              <w:rPr>
                <w:b/>
                <w:bCs/>
              </w:rPr>
            </w:pPr>
            <w:r w:rsidRPr="00E466FD">
              <w:rPr>
                <w:b/>
                <w:bCs/>
              </w:rPr>
              <w:t xml:space="preserve">Technical </w:t>
            </w:r>
            <w:proofErr w:type="gramStart"/>
            <w:r w:rsidRPr="00E466FD">
              <w:rPr>
                <w:b/>
                <w:bCs/>
              </w:rPr>
              <w:t>Skills</w:t>
            </w:r>
            <w:r>
              <w:rPr>
                <w:b/>
                <w:bCs/>
              </w:rPr>
              <w:t xml:space="preserve">  </w:t>
            </w:r>
            <w:r w:rsidRPr="00E466FD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r w:rsidRPr="00CE5958">
              <w:rPr>
                <w:b/>
                <w:bCs/>
              </w:rPr>
              <w:t xml:space="preserve">Java, </w:t>
            </w:r>
            <w:r w:rsidR="0066736F">
              <w:rPr>
                <w:b/>
                <w:bCs/>
              </w:rPr>
              <w:t>Spring</w:t>
            </w:r>
            <w:r w:rsidR="00315873">
              <w:rPr>
                <w:b/>
                <w:bCs/>
              </w:rPr>
              <w:t xml:space="preserve">, </w:t>
            </w:r>
            <w:proofErr w:type="spellStart"/>
            <w:r w:rsidR="003F5A99">
              <w:rPr>
                <w:b/>
                <w:bCs/>
              </w:rPr>
              <w:t>SpringBoot</w:t>
            </w:r>
            <w:proofErr w:type="spellEnd"/>
            <w:r w:rsidR="003F5A99">
              <w:rPr>
                <w:b/>
                <w:bCs/>
              </w:rPr>
              <w:t xml:space="preserve">, </w:t>
            </w:r>
            <w:proofErr w:type="spellStart"/>
            <w:r w:rsidR="00356D73">
              <w:rPr>
                <w:b/>
                <w:bCs/>
              </w:rPr>
              <w:t>RestAPI</w:t>
            </w:r>
            <w:proofErr w:type="spellEnd"/>
            <w:r w:rsidR="00356D73">
              <w:rPr>
                <w:b/>
                <w:bCs/>
              </w:rPr>
              <w:t xml:space="preserve">, </w:t>
            </w:r>
            <w:r w:rsidR="004E7B5B">
              <w:rPr>
                <w:b/>
                <w:bCs/>
              </w:rPr>
              <w:t xml:space="preserve">Hibernate/JPA, </w:t>
            </w:r>
            <w:r w:rsidR="0066736F">
              <w:rPr>
                <w:b/>
                <w:bCs/>
              </w:rPr>
              <w:t xml:space="preserve">Jira, </w:t>
            </w:r>
            <w:r w:rsidR="00315873">
              <w:rPr>
                <w:b/>
                <w:bCs/>
              </w:rPr>
              <w:t>Thun</w:t>
            </w:r>
            <w:r w:rsidR="00214E18">
              <w:rPr>
                <w:b/>
                <w:bCs/>
              </w:rPr>
              <w:t>d</w:t>
            </w:r>
            <w:r w:rsidR="00315873">
              <w:rPr>
                <w:b/>
                <w:bCs/>
              </w:rPr>
              <w:t>erhead</w:t>
            </w:r>
            <w:r w:rsidRPr="00CE5958">
              <w:rPr>
                <w:b/>
                <w:bCs/>
              </w:rPr>
              <w:t>,</w:t>
            </w:r>
            <w:r w:rsidR="00315873">
              <w:rPr>
                <w:b/>
                <w:bCs/>
              </w:rPr>
              <w:t xml:space="preserve"> Oracle</w:t>
            </w:r>
            <w:r w:rsidRPr="00CE5958">
              <w:rPr>
                <w:b/>
                <w:bCs/>
              </w:rPr>
              <w:t xml:space="preserve"> </w:t>
            </w:r>
            <w:r w:rsidR="00315873">
              <w:rPr>
                <w:b/>
                <w:bCs/>
              </w:rPr>
              <w:t xml:space="preserve">and </w:t>
            </w:r>
            <w:r w:rsidRPr="00CE5958">
              <w:rPr>
                <w:b/>
                <w:bCs/>
              </w:rPr>
              <w:t>Git</w:t>
            </w:r>
          </w:p>
          <w:p w14:paraId="6DFA93D0" w14:textId="77777777" w:rsidR="00687949" w:rsidRPr="002706E9" w:rsidRDefault="00687949" w:rsidP="00687949">
            <w:pPr>
              <w:pStyle w:val="NoSpacing"/>
              <w:jc w:val="both"/>
            </w:pPr>
            <w:proofErr w:type="gramStart"/>
            <w:r>
              <w:rPr>
                <w:rFonts w:eastAsia="MS Mincho" w:cs="Calibri"/>
                <w:b/>
                <w:bCs/>
                <w:sz w:val="21"/>
                <w:szCs w:val="21"/>
              </w:rPr>
              <w:t>Description :</w:t>
            </w:r>
            <w:proofErr w:type="gramEnd"/>
            <w:r>
              <w:rPr>
                <w:rFonts w:eastAsia="MS Mincho" w:cs="Calibri"/>
                <w:b/>
                <w:bCs/>
                <w:sz w:val="21"/>
                <w:szCs w:val="21"/>
              </w:rPr>
              <w:t xml:space="preserve"> </w:t>
            </w:r>
            <w:r w:rsidR="00C412A4">
              <w:rPr>
                <w:rFonts w:eastAsia="MS Mincho" w:cs="Calibri"/>
                <w:b/>
                <w:bCs/>
              </w:rPr>
              <w:t>FPI</w:t>
            </w:r>
            <w:r w:rsidRPr="00BD452F">
              <w:t xml:space="preserve"> is a</w:t>
            </w:r>
            <w:r w:rsidR="002E1472">
              <w:t xml:space="preserve"> </w:t>
            </w:r>
            <w:r w:rsidR="00C412A4">
              <w:t>Spring</w:t>
            </w:r>
            <w:r w:rsidR="002E1472">
              <w:t xml:space="preserve"> application and integrated with thunderhead tools. It is basically </w:t>
            </w:r>
            <w:proofErr w:type="gramStart"/>
            <w:r w:rsidR="002E1472">
              <w:t>provide</w:t>
            </w:r>
            <w:r w:rsidR="00C412A4">
              <w:t>s</w:t>
            </w:r>
            <w:proofErr w:type="gramEnd"/>
            <w:r w:rsidR="00C412A4">
              <w:t xml:space="preserve"> the support of the existing project. Its take defects, tickets</w:t>
            </w:r>
            <w:r w:rsidR="006B5873">
              <w:t>,</w:t>
            </w:r>
            <w:r w:rsidR="00C412A4">
              <w:t xml:space="preserve"> enhancements on every month to take care release</w:t>
            </w:r>
            <w:r w:rsidR="006B5873">
              <w:t>,</w:t>
            </w:r>
            <w:r w:rsidR="00C412A4">
              <w:t xml:space="preserve"> </w:t>
            </w:r>
            <w:proofErr w:type="gramStart"/>
            <w:r w:rsidR="00C412A4">
              <w:t>and also</w:t>
            </w:r>
            <w:proofErr w:type="gramEnd"/>
            <w:r w:rsidR="00C412A4">
              <w:t xml:space="preserve"> provides its developments</w:t>
            </w:r>
            <w:r w:rsidR="002E1472">
              <w:t>.</w:t>
            </w:r>
          </w:p>
          <w:p w14:paraId="41057CBC" w14:textId="77777777" w:rsidR="00687949" w:rsidRDefault="00687949" w:rsidP="00687949">
            <w:pPr>
              <w:spacing w:after="0" w:line="240" w:lineRule="auto"/>
              <w:rPr>
                <w:b/>
              </w:rPr>
            </w:pPr>
          </w:p>
          <w:p w14:paraId="0A8F20FA" w14:textId="77777777" w:rsidR="00687949" w:rsidRDefault="00687949" w:rsidP="00687949">
            <w:pPr>
              <w:spacing w:after="0" w:line="240" w:lineRule="auto"/>
            </w:pPr>
            <w:r w:rsidRPr="002B4187">
              <w:rPr>
                <w:b/>
              </w:rPr>
              <w:t>Responsibilities</w:t>
            </w:r>
            <w:r w:rsidRPr="00F75B10">
              <w:t>:</w:t>
            </w:r>
          </w:p>
          <w:p w14:paraId="2FF0C0C8" w14:textId="77777777" w:rsidR="007D4D29" w:rsidRPr="00AF13E1" w:rsidRDefault="007D4D29" w:rsidP="00687949">
            <w:pPr>
              <w:spacing w:after="0" w:line="240" w:lineRule="auto"/>
            </w:pPr>
          </w:p>
          <w:p w14:paraId="422087B5" w14:textId="77777777" w:rsidR="00436751" w:rsidRDefault="00436751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Fixing the JIRA bugs, solving the issues related the </w:t>
            </w:r>
            <w:proofErr w:type="spellStart"/>
            <w:r>
              <w:t>tickests</w:t>
            </w:r>
            <w:proofErr w:type="spellEnd"/>
            <w:r>
              <w:t xml:space="preserve"> and build the code and deployed it.</w:t>
            </w:r>
          </w:p>
          <w:p w14:paraId="7502F66E" w14:textId="77777777" w:rsidR="00687949" w:rsidRDefault="005745A4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proofErr w:type="spellStart"/>
            <w:r>
              <w:t>Correctin</w:t>
            </w:r>
            <w:proofErr w:type="spellEnd"/>
            <w:r>
              <w:t xml:space="preserve"> the </w:t>
            </w:r>
            <w:r w:rsidR="00066B6A">
              <w:t xml:space="preserve">Thunderhead Template </w:t>
            </w:r>
            <w:r>
              <w:t xml:space="preserve">as per </w:t>
            </w:r>
            <w:proofErr w:type="spellStart"/>
            <w:r>
              <w:t>jira</w:t>
            </w:r>
            <w:proofErr w:type="spellEnd"/>
            <w:r>
              <w:t xml:space="preserve"> and tickets.</w:t>
            </w:r>
          </w:p>
          <w:p w14:paraId="0DB4C556" w14:textId="77777777" w:rsidR="00687949" w:rsidRDefault="002346BA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Provides the report of the application related to bugs, </w:t>
            </w:r>
            <w:proofErr w:type="spellStart"/>
            <w:r>
              <w:t>jira’s</w:t>
            </w:r>
            <w:proofErr w:type="spellEnd"/>
            <w:r>
              <w:t xml:space="preserve"> bug and completion of release work as per the weekly meeting</w:t>
            </w:r>
            <w:r w:rsidR="00687949">
              <w:t>.</w:t>
            </w:r>
          </w:p>
          <w:p w14:paraId="6B0332F4" w14:textId="77777777" w:rsidR="003802C2" w:rsidRDefault="003802C2" w:rsidP="003802C2">
            <w:pPr>
              <w:spacing w:after="0" w:line="240" w:lineRule="auto"/>
              <w:jc w:val="both"/>
            </w:pPr>
          </w:p>
          <w:p w14:paraId="74C6BC1D" w14:textId="77777777" w:rsidR="003802C2" w:rsidRDefault="003802C2" w:rsidP="003802C2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Company              </w:t>
            </w:r>
            <w:proofErr w:type="gramStart"/>
            <w:r>
              <w:rPr>
                <w:rFonts w:cs="Calibri"/>
                <w:b/>
                <w:bCs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="Calibri"/>
                <w:b/>
                <w:bCs/>
                <w:sz w:val="20"/>
                <w:szCs w:val="20"/>
              </w:rPr>
              <w:t xml:space="preserve"> Tata Consultancy Services (TCS)</w:t>
            </w:r>
            <w:r>
              <w:rPr>
                <w:rFonts w:cs="Calibri"/>
                <w:b/>
                <w:sz w:val="21"/>
                <w:szCs w:val="21"/>
              </w:rPr>
              <w:t xml:space="preserve">                                  </w:t>
            </w:r>
            <w:r>
              <w:rPr>
                <w:rFonts w:cs="Calibr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cs="Calibri"/>
                <w:b/>
                <w:sz w:val="21"/>
                <w:szCs w:val="21"/>
              </w:rPr>
              <w:t xml:space="preserve">                             </w:t>
            </w:r>
          </w:p>
          <w:p w14:paraId="072B9FF2" w14:textId="77777777" w:rsidR="004E7B5B" w:rsidRPr="0058147D" w:rsidRDefault="003802C2" w:rsidP="003802C2">
            <w:pPr>
              <w:pStyle w:val="BodyText"/>
              <w:spacing w:after="0"/>
              <w:rPr>
                <w:lang w:val="en-US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 xml:space="preserve">Project Name      : </w:t>
            </w:r>
            <w:r w:rsidR="0058147D">
              <w:rPr>
                <w:rFonts w:eastAsia="MS Mincho" w:cs="Calibri"/>
                <w:b/>
                <w:lang w:val="en-US"/>
              </w:rPr>
              <w:t xml:space="preserve"> ALBCBS</w:t>
            </w:r>
            <w:r w:rsidR="004E7B5B">
              <w:t xml:space="preserve"> </w:t>
            </w:r>
            <w:r w:rsidR="0058147D" w:rsidRPr="0058147D">
              <w:rPr>
                <w:b/>
                <w:lang w:val="en-US"/>
              </w:rPr>
              <w:t>Project</w:t>
            </w:r>
          </w:p>
          <w:p w14:paraId="2FA3C0AF" w14:textId="77777777" w:rsidR="003802C2" w:rsidRDefault="003802C2" w:rsidP="003802C2">
            <w:pPr>
              <w:pStyle w:val="BodyText"/>
              <w:spacing w:after="0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>Role</w:t>
            </w:r>
            <w:r>
              <w:rPr>
                <w:rFonts w:eastAsia="MS Mincho" w:cs="Calibri"/>
                <w:b/>
                <w:sz w:val="21"/>
                <w:szCs w:val="21"/>
                <w:lang w:val="en-US"/>
              </w:rPr>
              <w:t xml:space="preserve">                       </w:t>
            </w:r>
            <w:r>
              <w:rPr>
                <w:rFonts w:eastAsia="MS Mincho" w:cs="Calibri"/>
                <w:b/>
                <w:sz w:val="21"/>
                <w:szCs w:val="21"/>
              </w:rPr>
              <w:t>:</w:t>
            </w:r>
            <w:r>
              <w:rPr>
                <w:rFonts w:eastAsia="MS Mincho" w:cs="Calibri"/>
                <w:sz w:val="21"/>
                <w:szCs w:val="21"/>
              </w:rPr>
              <w:t xml:space="preserve"> </w:t>
            </w:r>
            <w:r>
              <w:rPr>
                <w:rFonts w:eastAsia="MS Mincho" w:cs="Calibri"/>
                <w:b/>
                <w:bCs/>
                <w:sz w:val="21"/>
                <w:szCs w:val="21"/>
                <w:lang w:val="en-US"/>
              </w:rPr>
              <w:t>System Engineer</w:t>
            </w:r>
            <w:r>
              <w:rPr>
                <w:rFonts w:eastAsia="MS Mincho" w:cs="Calibri"/>
                <w:b/>
                <w:bCs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  <w:r>
              <w:rPr>
                <w:rFonts w:eastAsia="MS Mincho" w:cs="Calibri"/>
                <w:sz w:val="21"/>
                <w:szCs w:val="21"/>
              </w:rPr>
              <w:tab/>
            </w:r>
          </w:p>
          <w:p w14:paraId="3823D523" w14:textId="77777777" w:rsidR="003802C2" w:rsidRDefault="003802C2" w:rsidP="003802C2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eastAsia="MS Mincho" w:cs="Calibri"/>
                <w:b/>
                <w:sz w:val="21"/>
                <w:szCs w:val="21"/>
              </w:rPr>
              <w:t xml:space="preserve">Client                  </w:t>
            </w:r>
            <w:proofErr w:type="gramStart"/>
            <w:r>
              <w:rPr>
                <w:rFonts w:eastAsia="MS Mincho" w:cs="Calibri"/>
                <w:b/>
                <w:sz w:val="21"/>
                <w:szCs w:val="21"/>
              </w:rPr>
              <w:t xml:space="preserve">  :</w:t>
            </w:r>
            <w:proofErr w:type="gramEnd"/>
            <w:r>
              <w:rPr>
                <w:rFonts w:eastAsia="MS Mincho" w:cs="Calibri"/>
                <w:b/>
                <w:sz w:val="21"/>
                <w:szCs w:val="21"/>
              </w:rPr>
              <w:t xml:space="preserve"> </w:t>
            </w:r>
            <w:r w:rsidR="006C2192">
              <w:rPr>
                <w:rFonts w:eastAsia="MS Mincho" w:cs="Calibri"/>
                <w:b/>
                <w:sz w:val="21"/>
                <w:szCs w:val="21"/>
              </w:rPr>
              <w:t xml:space="preserve"> </w:t>
            </w:r>
            <w:r w:rsidR="005D3105">
              <w:rPr>
                <w:rFonts w:eastAsia="MS Mincho" w:cs="Calibri"/>
                <w:b/>
              </w:rPr>
              <w:t>Allahabad</w:t>
            </w:r>
            <w:r w:rsidR="00FF6CC2">
              <w:rPr>
                <w:rFonts w:eastAsia="MS Mincho" w:cs="Calibri"/>
                <w:b/>
              </w:rPr>
              <w:t xml:space="preserve"> Bank</w:t>
            </w:r>
          </w:p>
          <w:p w14:paraId="51B47834" w14:textId="77777777" w:rsidR="00CD3176" w:rsidRDefault="003802C2" w:rsidP="003802C2">
            <w:pPr>
              <w:pStyle w:val="NoSpacing"/>
              <w:jc w:val="both"/>
              <w:rPr>
                <w:rFonts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sz w:val="21"/>
                <w:szCs w:val="21"/>
              </w:rPr>
              <w:t xml:space="preserve">Duration             </w:t>
            </w:r>
            <w:proofErr w:type="gramStart"/>
            <w:r>
              <w:rPr>
                <w:rFonts w:cs="Calibri"/>
                <w:b/>
                <w:sz w:val="21"/>
                <w:szCs w:val="21"/>
              </w:rPr>
              <w:t xml:space="preserve">  :</w:t>
            </w:r>
            <w:proofErr w:type="gramEnd"/>
            <w:r>
              <w:rPr>
                <w:rFonts w:cs="Calibri"/>
                <w:b/>
                <w:sz w:val="21"/>
                <w:szCs w:val="21"/>
              </w:rPr>
              <w:t xml:space="preserve">  March</w:t>
            </w:r>
            <w:r>
              <w:rPr>
                <w:rFonts w:cs="Calibri"/>
                <w:b/>
                <w:bCs/>
                <w:sz w:val="21"/>
                <w:szCs w:val="21"/>
              </w:rPr>
              <w:t xml:space="preserve"> 2014 to April </w:t>
            </w:r>
            <w:r>
              <w:rPr>
                <w:rFonts w:cs="Calibri"/>
                <w:b/>
                <w:sz w:val="21"/>
                <w:szCs w:val="21"/>
              </w:rPr>
              <w:t xml:space="preserve"> 2017    </w:t>
            </w:r>
          </w:p>
          <w:p w14:paraId="13745097" w14:textId="77777777" w:rsidR="003802C2" w:rsidRDefault="003802C2" w:rsidP="003802C2">
            <w:pPr>
              <w:pStyle w:val="NoSpacing"/>
              <w:jc w:val="both"/>
              <w:rPr>
                <w:rFonts w:eastAsia="MS Mincho"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sz w:val="21"/>
                <w:szCs w:val="21"/>
              </w:rPr>
              <w:t xml:space="preserve">                       </w:t>
            </w:r>
          </w:p>
          <w:p w14:paraId="70446155" w14:textId="77777777" w:rsidR="003802C2" w:rsidRPr="002706E9" w:rsidRDefault="003802C2" w:rsidP="003802C2">
            <w:pPr>
              <w:spacing w:line="218" w:lineRule="exact"/>
              <w:rPr>
                <w:b/>
                <w:bCs/>
              </w:rPr>
            </w:pPr>
            <w:r w:rsidRPr="00E466FD">
              <w:rPr>
                <w:b/>
                <w:bCs/>
              </w:rPr>
              <w:t xml:space="preserve">Technical </w:t>
            </w:r>
            <w:proofErr w:type="gramStart"/>
            <w:r w:rsidRPr="00E466FD">
              <w:rPr>
                <w:b/>
                <w:bCs/>
              </w:rPr>
              <w:t>Skills</w:t>
            </w:r>
            <w:r>
              <w:rPr>
                <w:b/>
                <w:bCs/>
              </w:rPr>
              <w:t xml:space="preserve">  </w:t>
            </w:r>
            <w:r w:rsidRPr="00E466FD">
              <w:rPr>
                <w:b/>
                <w:bCs/>
              </w:rPr>
              <w:t>:</w:t>
            </w:r>
            <w:proofErr w:type="gramEnd"/>
            <w:r>
              <w:t xml:space="preserve"> </w:t>
            </w:r>
            <w:r w:rsidRPr="00CE5958">
              <w:rPr>
                <w:b/>
                <w:bCs/>
              </w:rPr>
              <w:t xml:space="preserve">Java, </w:t>
            </w:r>
            <w:r>
              <w:rPr>
                <w:b/>
                <w:bCs/>
              </w:rPr>
              <w:t>J2EE</w:t>
            </w:r>
            <w:r w:rsidR="005D3105">
              <w:rPr>
                <w:b/>
                <w:bCs/>
              </w:rPr>
              <w:t>,</w:t>
            </w:r>
            <w:r w:rsidR="00C862A7">
              <w:rPr>
                <w:b/>
                <w:bCs/>
              </w:rPr>
              <w:t xml:space="preserve"> </w:t>
            </w:r>
            <w:r w:rsidR="005D3105">
              <w:rPr>
                <w:b/>
                <w:bCs/>
              </w:rPr>
              <w:t>LINUX</w:t>
            </w:r>
            <w:r w:rsidRPr="00CE5958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 w:rsidR="00356D73">
              <w:rPr>
                <w:b/>
                <w:bCs/>
              </w:rPr>
              <w:t>ThunderH</w:t>
            </w:r>
            <w:r w:rsidR="004E7B5B">
              <w:rPr>
                <w:b/>
                <w:bCs/>
              </w:rPr>
              <w:t>e</w:t>
            </w:r>
            <w:r w:rsidR="00356D73">
              <w:rPr>
                <w:b/>
                <w:bCs/>
              </w:rPr>
              <w:t>ad</w:t>
            </w:r>
            <w:proofErr w:type="spellEnd"/>
            <w:r w:rsidR="00356D73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Oracle</w:t>
            </w:r>
            <w:r w:rsidRPr="00CE59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and </w:t>
            </w:r>
            <w:r w:rsidRPr="00CE5958">
              <w:rPr>
                <w:b/>
                <w:bCs/>
              </w:rPr>
              <w:t>Git</w:t>
            </w:r>
          </w:p>
          <w:p w14:paraId="0A56E7BA" w14:textId="77777777" w:rsidR="00C862A7" w:rsidRDefault="003802C2" w:rsidP="003802C2">
            <w:pPr>
              <w:spacing w:after="0" w:line="240" w:lineRule="auto"/>
              <w:rPr>
                <w:b/>
              </w:rPr>
            </w:pPr>
            <w:proofErr w:type="gramStart"/>
            <w:r>
              <w:rPr>
                <w:rFonts w:eastAsia="MS Mincho" w:cs="Calibri"/>
                <w:b/>
                <w:bCs/>
                <w:sz w:val="21"/>
                <w:szCs w:val="21"/>
              </w:rPr>
              <w:t>Description :</w:t>
            </w:r>
            <w:proofErr w:type="gramEnd"/>
            <w:r>
              <w:rPr>
                <w:rFonts w:eastAsia="MS Mincho" w:cs="Calibri"/>
                <w:b/>
                <w:bCs/>
                <w:sz w:val="21"/>
                <w:szCs w:val="21"/>
              </w:rPr>
              <w:t xml:space="preserve"> </w:t>
            </w:r>
            <w:r w:rsidR="00356D73">
              <w:t xml:space="preserve">: Pearl Group project is a J2EE application and integrated with thunderhead tools. It is basically </w:t>
            </w:r>
            <w:proofErr w:type="gramStart"/>
            <w:r w:rsidR="00356D73">
              <w:t>provide</w:t>
            </w:r>
            <w:proofErr w:type="gramEnd"/>
            <w:r w:rsidR="00356D73">
              <w:t xml:space="preserve"> the letter for the policy holder’s annual summary in PDF, fax and email and directly delivered to intended address, fax no and email id.</w:t>
            </w:r>
          </w:p>
          <w:p w14:paraId="43048923" w14:textId="77777777" w:rsidR="003802C2" w:rsidRPr="00AF13E1" w:rsidRDefault="003802C2" w:rsidP="003802C2">
            <w:pPr>
              <w:spacing w:after="0" w:line="240" w:lineRule="auto"/>
            </w:pPr>
            <w:r w:rsidRPr="002B4187">
              <w:rPr>
                <w:b/>
              </w:rPr>
              <w:t>Responsibilities</w:t>
            </w:r>
            <w:r w:rsidRPr="00F75B10">
              <w:t>:</w:t>
            </w:r>
          </w:p>
          <w:p w14:paraId="200DD0E5" w14:textId="77777777" w:rsidR="00356D73" w:rsidRDefault="00356D73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Design a Thunderhead Template for processing the XML raw data. </w:t>
            </w:r>
          </w:p>
          <w:p w14:paraId="4D13981D" w14:textId="77777777" w:rsidR="003802C2" w:rsidRDefault="00356D73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>Generate the XML as per the policy requirement</w:t>
            </w:r>
            <w:r w:rsidR="003802C2">
              <w:t>.</w:t>
            </w:r>
          </w:p>
          <w:p w14:paraId="03BF6FD9" w14:textId="77777777" w:rsidR="005D3105" w:rsidRDefault="00356D73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Find Bugs from </w:t>
            </w:r>
            <w:proofErr w:type="spellStart"/>
            <w:r>
              <w:t>jira</w:t>
            </w:r>
            <w:proofErr w:type="spellEnd"/>
            <w:r>
              <w:t xml:space="preserve">, Tickets from </w:t>
            </w:r>
            <w:proofErr w:type="spellStart"/>
            <w:r>
              <w:t>bts</w:t>
            </w:r>
            <w:proofErr w:type="spellEnd"/>
            <w:r>
              <w:t xml:space="preserve"> system and resolved it and deliver the template to its server</w:t>
            </w:r>
            <w:r w:rsidR="005D3105">
              <w:t>.</w:t>
            </w:r>
          </w:p>
          <w:p w14:paraId="62328D1B" w14:textId="77777777" w:rsidR="003802C2" w:rsidRDefault="00356D73" w:rsidP="009F3799">
            <w:pPr>
              <w:numPr>
                <w:ilvl w:val="0"/>
                <w:numId w:val="31"/>
              </w:numPr>
              <w:spacing w:after="0" w:line="240" w:lineRule="auto"/>
              <w:jc w:val="both"/>
            </w:pPr>
            <w:r>
              <w:t xml:space="preserve">Fix the java code if data is inconsistently </w:t>
            </w:r>
            <w:proofErr w:type="gramStart"/>
            <w:r>
              <w:t>appear</w:t>
            </w:r>
            <w:proofErr w:type="gramEnd"/>
            <w:r>
              <w:t xml:space="preserve"> on output format of letter</w:t>
            </w:r>
            <w:r w:rsidR="00247DEF">
              <w:t>.</w:t>
            </w:r>
          </w:p>
          <w:p w14:paraId="485C2444" w14:textId="77777777" w:rsidR="00687949" w:rsidRDefault="00687949" w:rsidP="002346BA">
            <w:pPr>
              <w:spacing w:after="0" w:line="240" w:lineRule="auto"/>
              <w:ind w:left="360"/>
              <w:jc w:val="both"/>
            </w:pPr>
          </w:p>
          <w:p w14:paraId="11E82E48" w14:textId="77777777" w:rsidR="00344072" w:rsidRDefault="00344072" w:rsidP="00DA7497">
            <w:pPr>
              <w:pStyle w:val="NoSpacing"/>
              <w:jc w:val="both"/>
              <w:rPr>
                <w:rFonts w:eastAsia="MS Mincho" w:cs="Calibri"/>
                <w:b/>
                <w:bCs/>
                <w:sz w:val="21"/>
                <w:szCs w:val="21"/>
              </w:rPr>
            </w:pPr>
          </w:p>
          <w:p w14:paraId="13443103" w14:textId="77777777" w:rsidR="000F0773" w:rsidRDefault="000F0773" w:rsidP="00FB0DF4">
            <w:pPr>
              <w:spacing w:line="218" w:lineRule="exact"/>
              <w:rPr>
                <w:b/>
                <w:sz w:val="26"/>
                <w:szCs w:val="26"/>
              </w:rPr>
            </w:pPr>
          </w:p>
          <w:p w14:paraId="3A19040D" w14:textId="77777777" w:rsidR="000F7E83" w:rsidRPr="007E612D" w:rsidRDefault="000F7E83" w:rsidP="00003770">
            <w:pPr>
              <w:spacing w:after="0" w:line="240" w:lineRule="auto"/>
            </w:pPr>
          </w:p>
        </w:tc>
        <w:tc>
          <w:tcPr>
            <w:tcW w:w="2808" w:type="dxa"/>
            <w:shd w:val="clear" w:color="auto" w:fill="DEEAF6"/>
          </w:tcPr>
          <w:p w14:paraId="6CBD36E5" w14:textId="77777777" w:rsidR="007B4431" w:rsidRPr="007E612D" w:rsidRDefault="007B4431" w:rsidP="007E612D">
            <w:pPr>
              <w:spacing w:after="0" w:line="240" w:lineRule="auto"/>
            </w:pPr>
          </w:p>
          <w:p w14:paraId="31EFD6AB" w14:textId="77777777" w:rsidR="00FF6CC2" w:rsidRPr="00356D73" w:rsidRDefault="004568C0" w:rsidP="007E612D">
            <w:pPr>
              <w:spacing w:after="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Key Skills and Knowledge</w:t>
            </w:r>
          </w:p>
          <w:p w14:paraId="590B321D" w14:textId="77777777" w:rsidR="00E60E54" w:rsidRPr="006C2F16" w:rsidRDefault="006F19D9" w:rsidP="007E612D">
            <w:pPr>
              <w:spacing w:after="0" w:line="240" w:lineRule="auto"/>
              <w:rPr>
                <w:b/>
                <w:bCs/>
              </w:rPr>
            </w:pPr>
            <w:r w:rsidRPr="006C2F16">
              <w:rPr>
                <w:b/>
                <w:bCs/>
              </w:rPr>
              <w:t>Java</w:t>
            </w:r>
          </w:p>
          <w:p w14:paraId="1D8E7421" w14:textId="77777777" w:rsidR="006F19D9" w:rsidRPr="006C2F16" w:rsidRDefault="006F19D9" w:rsidP="007E612D">
            <w:pPr>
              <w:spacing w:after="0" w:line="240" w:lineRule="auto"/>
              <w:rPr>
                <w:b/>
                <w:bCs/>
              </w:rPr>
            </w:pPr>
            <w:r w:rsidRPr="006C2F16">
              <w:rPr>
                <w:b/>
                <w:bCs/>
              </w:rPr>
              <w:t>Spring</w:t>
            </w:r>
          </w:p>
          <w:p w14:paraId="7D09D78C" w14:textId="77777777" w:rsidR="006F19D9" w:rsidRPr="006C2F16" w:rsidRDefault="006F19D9" w:rsidP="007E612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6C2F16">
              <w:rPr>
                <w:b/>
                <w:bCs/>
              </w:rPr>
              <w:t>Spring</w:t>
            </w:r>
            <w:r w:rsidR="006C2F16">
              <w:rPr>
                <w:b/>
                <w:bCs/>
              </w:rPr>
              <w:t>B</w:t>
            </w:r>
            <w:r w:rsidRPr="006C2F16">
              <w:rPr>
                <w:b/>
                <w:bCs/>
              </w:rPr>
              <w:t>oot</w:t>
            </w:r>
            <w:proofErr w:type="spellEnd"/>
          </w:p>
          <w:p w14:paraId="7D9F1396" w14:textId="77777777" w:rsidR="006F19D9" w:rsidRDefault="006F19D9" w:rsidP="007E612D">
            <w:pPr>
              <w:spacing w:after="0" w:line="240" w:lineRule="auto"/>
              <w:rPr>
                <w:b/>
                <w:bCs/>
              </w:rPr>
            </w:pPr>
            <w:r w:rsidRPr="006C2F16">
              <w:rPr>
                <w:b/>
                <w:bCs/>
              </w:rPr>
              <w:t>Rest API</w:t>
            </w:r>
          </w:p>
          <w:p w14:paraId="338E6A72" w14:textId="7628669C" w:rsidR="001B5B99" w:rsidRDefault="001B5B99" w:rsidP="007E6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SOAP Api</w:t>
            </w:r>
          </w:p>
          <w:p w14:paraId="5ABF59E7" w14:textId="77777777" w:rsidR="00B73E93" w:rsidRPr="006C2F16" w:rsidRDefault="00B73E93" w:rsidP="007E61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Microservices</w:t>
            </w:r>
          </w:p>
          <w:p w14:paraId="79E8C8DC" w14:textId="77777777" w:rsidR="006F19D9" w:rsidRPr="006C2F16" w:rsidRDefault="006F19D9" w:rsidP="007E612D">
            <w:pPr>
              <w:spacing w:after="0" w:line="240" w:lineRule="auto"/>
              <w:rPr>
                <w:b/>
                <w:bCs/>
              </w:rPr>
            </w:pPr>
            <w:r w:rsidRPr="006C2F16">
              <w:rPr>
                <w:b/>
                <w:bCs/>
              </w:rPr>
              <w:t>Hibernate</w:t>
            </w:r>
          </w:p>
          <w:p w14:paraId="726E86DF" w14:textId="77777777" w:rsidR="006F19D9" w:rsidRPr="006C2F16" w:rsidRDefault="006F19D9" w:rsidP="007E612D">
            <w:pPr>
              <w:spacing w:after="0" w:line="240" w:lineRule="auto"/>
              <w:rPr>
                <w:b/>
                <w:bCs/>
              </w:rPr>
            </w:pPr>
            <w:r w:rsidRPr="006C2F16">
              <w:rPr>
                <w:b/>
                <w:bCs/>
              </w:rPr>
              <w:t>JPA</w:t>
            </w:r>
          </w:p>
          <w:p w14:paraId="15390908" w14:textId="77777777" w:rsidR="002E14B1" w:rsidRDefault="006F19D9" w:rsidP="007E612D">
            <w:pPr>
              <w:spacing w:after="0" w:line="240" w:lineRule="auto"/>
              <w:rPr>
                <w:b/>
                <w:bCs/>
              </w:rPr>
            </w:pPr>
            <w:r w:rsidRPr="006C2F16">
              <w:rPr>
                <w:b/>
                <w:bCs/>
              </w:rPr>
              <w:t>Thunderhead</w:t>
            </w:r>
          </w:p>
          <w:p w14:paraId="481C40A9" w14:textId="77777777" w:rsidR="00910815" w:rsidRPr="00910815" w:rsidRDefault="00910815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7EE97B8B" w14:textId="77777777" w:rsidR="00FD3803" w:rsidRDefault="00FD3803" w:rsidP="007E612D">
            <w:pPr>
              <w:spacing w:after="0" w:line="240" w:lineRule="auto"/>
              <w:rPr>
                <w:b/>
                <w:sz w:val="24"/>
                <w:szCs w:val="20"/>
              </w:rPr>
            </w:pPr>
            <w:r w:rsidRPr="004568C0">
              <w:rPr>
                <w:b/>
                <w:sz w:val="24"/>
                <w:szCs w:val="20"/>
              </w:rPr>
              <w:t>Other</w:t>
            </w:r>
            <w:r w:rsidR="004568C0">
              <w:rPr>
                <w:b/>
                <w:sz w:val="24"/>
                <w:szCs w:val="20"/>
              </w:rPr>
              <w:t xml:space="preserve"> Skills</w:t>
            </w:r>
          </w:p>
          <w:p w14:paraId="0C8F4875" w14:textId="1B6AD333" w:rsidR="001B5B99" w:rsidRDefault="001B5B99" w:rsidP="007E612D">
            <w:pPr>
              <w:spacing w:after="0" w:line="240" w:lineRule="auto"/>
              <w:rPr>
                <w:b/>
                <w:sz w:val="24"/>
                <w:szCs w:val="20"/>
              </w:rPr>
            </w:pPr>
          </w:p>
          <w:p w14:paraId="667DBD88" w14:textId="4ACF4025" w:rsidR="001B5B99" w:rsidRDefault="001B5B99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MuleSoft</w:t>
            </w:r>
          </w:p>
          <w:p w14:paraId="4BD6709E" w14:textId="02BC4BC4" w:rsidR="001B5B99" w:rsidRDefault="001B5B99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Ibm</w:t>
            </w:r>
            <w:proofErr w:type="spellEnd"/>
            <w:r>
              <w:rPr>
                <w:b/>
                <w:sz w:val="20"/>
                <w:szCs w:val="20"/>
              </w:rPr>
              <w:t xml:space="preserve"> MQ</w:t>
            </w:r>
          </w:p>
          <w:p w14:paraId="3C1FF050" w14:textId="62F8E71C" w:rsidR="001B5B99" w:rsidRPr="00FD3803" w:rsidRDefault="001B5B99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Oracle Developer</w:t>
            </w:r>
          </w:p>
          <w:p w14:paraId="00A50651" w14:textId="6BF4FDC8" w:rsidR="001B5B99" w:rsidRPr="006C2F16" w:rsidRDefault="006F19D9" w:rsidP="0069473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6C2F16">
              <w:rPr>
                <w:b/>
                <w:bCs/>
                <w:sz w:val="20"/>
                <w:szCs w:val="20"/>
              </w:rPr>
              <w:t>SQL</w:t>
            </w:r>
          </w:p>
          <w:p w14:paraId="430D9E2D" w14:textId="77777777" w:rsidR="006F19D9" w:rsidRPr="006C2F16" w:rsidRDefault="006F19D9" w:rsidP="0069473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6C2F16">
              <w:rPr>
                <w:b/>
                <w:bCs/>
                <w:sz w:val="20"/>
                <w:szCs w:val="20"/>
              </w:rPr>
              <w:t>MySQL</w:t>
            </w:r>
          </w:p>
          <w:p w14:paraId="7C79F45E" w14:textId="77777777" w:rsidR="00BE0219" w:rsidRDefault="006F19D9" w:rsidP="00BE021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6C2F16">
              <w:rPr>
                <w:b/>
                <w:bCs/>
                <w:sz w:val="20"/>
                <w:szCs w:val="20"/>
              </w:rPr>
              <w:t>HBase</w:t>
            </w:r>
          </w:p>
          <w:p w14:paraId="6DA0BA0C" w14:textId="77777777" w:rsidR="00CA3148" w:rsidRDefault="00CA3148" w:rsidP="00BE021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NoSQL DB</w:t>
            </w:r>
          </w:p>
          <w:p w14:paraId="4A0E60F6" w14:textId="77777777" w:rsidR="00FF6CC2" w:rsidRPr="006C2F16" w:rsidRDefault="00FF6CC2" w:rsidP="00BE021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Linux</w:t>
            </w:r>
          </w:p>
          <w:p w14:paraId="24AA87EC" w14:textId="77777777" w:rsidR="006427B9" w:rsidRDefault="006427B9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14:paraId="3D2D384F" w14:textId="77777777" w:rsidR="006427B9" w:rsidRPr="00BE0219" w:rsidRDefault="006427B9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4568C0">
              <w:rPr>
                <w:b/>
                <w:sz w:val="24"/>
                <w:szCs w:val="20"/>
              </w:rPr>
              <w:t>Tools</w:t>
            </w:r>
          </w:p>
          <w:p w14:paraId="0AD604CC" w14:textId="77777777" w:rsidR="006427B9" w:rsidRPr="006C2F16" w:rsidRDefault="006427B9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6C2F16">
              <w:rPr>
                <w:b/>
                <w:bCs/>
                <w:sz w:val="20"/>
                <w:szCs w:val="20"/>
              </w:rPr>
              <w:t>Eclipse IDE</w:t>
            </w:r>
          </w:p>
          <w:p w14:paraId="4F82AE45" w14:textId="77777777" w:rsidR="006F19D9" w:rsidRDefault="006F19D9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6C2F16">
              <w:rPr>
                <w:b/>
                <w:bCs/>
                <w:sz w:val="20"/>
                <w:szCs w:val="20"/>
              </w:rPr>
              <w:t>IntelliJ</w:t>
            </w:r>
          </w:p>
          <w:p w14:paraId="636474B1" w14:textId="77777777" w:rsidR="000857EC" w:rsidRPr="006C2F16" w:rsidRDefault="000857EC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VSCode</w:t>
            </w:r>
            <w:proofErr w:type="spellEnd"/>
          </w:p>
          <w:p w14:paraId="1FDD8C29" w14:textId="77777777" w:rsidR="00824D4C" w:rsidRPr="006C2F16" w:rsidRDefault="006F19D9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6C2F16">
              <w:rPr>
                <w:b/>
                <w:bCs/>
                <w:sz w:val="20"/>
                <w:szCs w:val="20"/>
              </w:rPr>
              <w:t>Jira</w:t>
            </w:r>
          </w:p>
          <w:p w14:paraId="1156BCEA" w14:textId="77777777" w:rsidR="006F19D9" w:rsidRPr="006C2F16" w:rsidRDefault="006F19D9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6C2F16">
              <w:rPr>
                <w:b/>
                <w:bCs/>
                <w:sz w:val="20"/>
                <w:szCs w:val="20"/>
              </w:rPr>
              <w:t>Confluence</w:t>
            </w:r>
          </w:p>
          <w:p w14:paraId="479A2371" w14:textId="77777777" w:rsidR="00750D0F" w:rsidRDefault="006F19D9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6C2F16">
              <w:rPr>
                <w:b/>
                <w:bCs/>
                <w:sz w:val="20"/>
                <w:szCs w:val="20"/>
              </w:rPr>
              <w:t>GitLAb</w:t>
            </w:r>
            <w:proofErr w:type="spellEnd"/>
          </w:p>
          <w:p w14:paraId="7F4E75FF" w14:textId="77777777" w:rsidR="00CA3148" w:rsidRPr="006C2F16" w:rsidRDefault="00CA3148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GitHub</w:t>
            </w:r>
          </w:p>
          <w:p w14:paraId="0011B093" w14:textId="77777777" w:rsidR="006F19D9" w:rsidRPr="007E612D" w:rsidRDefault="006F19D9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14:paraId="41AFB179" w14:textId="77777777" w:rsidR="00A17C51" w:rsidRPr="006F19D9" w:rsidRDefault="006F19D9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6F19D9">
              <w:rPr>
                <w:b/>
                <w:bCs/>
                <w:sz w:val="20"/>
                <w:szCs w:val="20"/>
              </w:rPr>
              <w:t>Build Tools</w:t>
            </w:r>
          </w:p>
          <w:p w14:paraId="0C384009" w14:textId="77777777" w:rsidR="006F19D9" w:rsidRPr="006C2F16" w:rsidRDefault="006F19D9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6C2F16">
              <w:rPr>
                <w:b/>
                <w:bCs/>
                <w:sz w:val="20"/>
                <w:szCs w:val="20"/>
              </w:rPr>
              <w:t>Maven</w:t>
            </w:r>
          </w:p>
          <w:p w14:paraId="64FD488C" w14:textId="77777777" w:rsidR="006F19D9" w:rsidRDefault="006F19D9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6C2F16">
              <w:rPr>
                <w:b/>
                <w:bCs/>
                <w:sz w:val="20"/>
                <w:szCs w:val="20"/>
              </w:rPr>
              <w:t>Gradle</w:t>
            </w:r>
          </w:p>
          <w:p w14:paraId="63D5144D" w14:textId="77777777" w:rsidR="000857EC" w:rsidRDefault="000857EC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0078A7F7" w14:textId="77777777" w:rsidR="000857EC" w:rsidRDefault="000857EC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Cloud</w:t>
            </w:r>
            <w:r w:rsidR="002215D4">
              <w:rPr>
                <w:b/>
                <w:bCs/>
                <w:sz w:val="20"/>
                <w:szCs w:val="20"/>
              </w:rPr>
              <w:t xml:space="preserve"> Tools</w:t>
            </w:r>
          </w:p>
          <w:p w14:paraId="2FD067FA" w14:textId="77777777" w:rsidR="0058147D" w:rsidRDefault="00A40B0B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AWS Kinesis</w:t>
            </w:r>
          </w:p>
          <w:p w14:paraId="6931B2F7" w14:textId="0CB3422C" w:rsidR="0058147D" w:rsidRDefault="00CA3148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Lambda</w:t>
            </w:r>
          </w:p>
          <w:p w14:paraId="32ABAE92" w14:textId="77777777" w:rsidR="0058147D" w:rsidRDefault="00CA3148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DynamoDB</w:t>
            </w:r>
          </w:p>
          <w:p w14:paraId="7F54EA5B" w14:textId="53FE4CA8" w:rsidR="00A40B0B" w:rsidRPr="006C2F16" w:rsidRDefault="00CA3148" w:rsidP="007E61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APIGateway</w:t>
            </w:r>
            <w:proofErr w:type="spellEnd"/>
          </w:p>
          <w:p w14:paraId="77AFA4A9" w14:textId="77777777" w:rsidR="00A17C51" w:rsidRPr="007E612D" w:rsidRDefault="00A17C51" w:rsidP="007E612D">
            <w:pPr>
              <w:spacing w:after="0" w:line="240" w:lineRule="auto"/>
            </w:pPr>
          </w:p>
        </w:tc>
      </w:tr>
    </w:tbl>
    <w:p w14:paraId="258C564D" w14:textId="77777777" w:rsidR="00F21827" w:rsidRPr="000F7E83" w:rsidRDefault="00F21827" w:rsidP="0094248C">
      <w:pPr>
        <w:spacing w:after="0" w:line="240" w:lineRule="auto"/>
      </w:pPr>
    </w:p>
    <w:sectPr w:rsidR="00F21827" w:rsidRPr="000F7E83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1260"/>
        </w:tabs>
        <w:ind w:left="1980" w:hanging="360"/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86E08E5"/>
    <w:multiLevelType w:val="hybridMultilevel"/>
    <w:tmpl w:val="F5FE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16363"/>
    <w:multiLevelType w:val="hybridMultilevel"/>
    <w:tmpl w:val="1C041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51F5A"/>
    <w:multiLevelType w:val="hybridMultilevel"/>
    <w:tmpl w:val="A42810EE"/>
    <w:lvl w:ilvl="0" w:tplc="E6B2E6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B0D0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FA34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654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E80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8C1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A0A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404A7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8854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74C4"/>
    <w:multiLevelType w:val="hybridMultilevel"/>
    <w:tmpl w:val="8CE467F2"/>
    <w:lvl w:ilvl="0" w:tplc="155243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2AF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0EB9A">
      <w:start w:val="9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81C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9AEA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A76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AE75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AC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AE46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3B415C"/>
    <w:multiLevelType w:val="hybridMultilevel"/>
    <w:tmpl w:val="37F2A4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14C35"/>
    <w:multiLevelType w:val="hybridMultilevel"/>
    <w:tmpl w:val="C5DE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04FD4"/>
    <w:multiLevelType w:val="hybridMultilevel"/>
    <w:tmpl w:val="10C81E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7725F4"/>
    <w:multiLevelType w:val="hybridMultilevel"/>
    <w:tmpl w:val="F37C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77AE8"/>
    <w:multiLevelType w:val="hybridMultilevel"/>
    <w:tmpl w:val="A9EC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1730B"/>
    <w:multiLevelType w:val="hybridMultilevel"/>
    <w:tmpl w:val="1AB01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7455D"/>
    <w:multiLevelType w:val="hybridMultilevel"/>
    <w:tmpl w:val="7C706226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B2A1907"/>
    <w:multiLevelType w:val="hybridMultilevel"/>
    <w:tmpl w:val="EA8E0AE4"/>
    <w:lvl w:ilvl="0" w:tplc="2C30781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2C684188"/>
    <w:multiLevelType w:val="hybridMultilevel"/>
    <w:tmpl w:val="8A06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15E67"/>
    <w:multiLevelType w:val="hybridMultilevel"/>
    <w:tmpl w:val="C942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52580"/>
    <w:multiLevelType w:val="hybridMultilevel"/>
    <w:tmpl w:val="AFEC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05D17"/>
    <w:multiLevelType w:val="hybridMultilevel"/>
    <w:tmpl w:val="10AE2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9324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E3F312D"/>
    <w:multiLevelType w:val="hybridMultilevel"/>
    <w:tmpl w:val="20E40D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62362A1"/>
    <w:multiLevelType w:val="hybridMultilevel"/>
    <w:tmpl w:val="1BCA6028"/>
    <w:lvl w:ilvl="0" w:tplc="6FFCAE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A37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55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872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8EA5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E21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0C2E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8EA2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051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7694B1E"/>
    <w:multiLevelType w:val="hybridMultilevel"/>
    <w:tmpl w:val="EE3E4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61FEC"/>
    <w:multiLevelType w:val="hybridMultilevel"/>
    <w:tmpl w:val="BD84E3F6"/>
    <w:lvl w:ilvl="0" w:tplc="1326D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627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FEE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9ED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A6C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DE1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746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7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CA5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CC8568B"/>
    <w:multiLevelType w:val="hybridMultilevel"/>
    <w:tmpl w:val="BDB8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7452E"/>
    <w:multiLevelType w:val="hybridMultilevel"/>
    <w:tmpl w:val="2FFC518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 w15:restartNumberingAfterBreak="0">
    <w:nsid w:val="581038FA"/>
    <w:multiLevelType w:val="hybridMultilevel"/>
    <w:tmpl w:val="F7261A36"/>
    <w:lvl w:ilvl="0" w:tplc="006804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9D9017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D7D814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D15E7F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C638F0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A74A69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011E54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CD5A72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7932DC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5" w15:restartNumberingAfterBreak="0">
    <w:nsid w:val="5AAA001B"/>
    <w:multiLevelType w:val="hybridMultilevel"/>
    <w:tmpl w:val="90D4A7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53A71"/>
    <w:multiLevelType w:val="hybridMultilevel"/>
    <w:tmpl w:val="D93C9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86429"/>
    <w:multiLevelType w:val="hybridMultilevel"/>
    <w:tmpl w:val="6ABE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B590D"/>
    <w:multiLevelType w:val="hybridMultilevel"/>
    <w:tmpl w:val="DAF0B7B6"/>
    <w:lvl w:ilvl="0" w:tplc="235277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97E69"/>
    <w:multiLevelType w:val="hybridMultilevel"/>
    <w:tmpl w:val="B916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F49B7"/>
    <w:multiLevelType w:val="hybridMultilevel"/>
    <w:tmpl w:val="85D4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241BA"/>
    <w:multiLevelType w:val="hybridMultilevel"/>
    <w:tmpl w:val="393A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31562"/>
    <w:multiLevelType w:val="hybridMultilevel"/>
    <w:tmpl w:val="E54072E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886188986">
    <w:abstractNumId w:val="28"/>
  </w:num>
  <w:num w:numId="2" w16cid:durableId="855778401">
    <w:abstractNumId w:val="1"/>
  </w:num>
  <w:num w:numId="3" w16cid:durableId="1480224023">
    <w:abstractNumId w:val="30"/>
  </w:num>
  <w:num w:numId="4" w16cid:durableId="1710568337">
    <w:abstractNumId w:val="22"/>
  </w:num>
  <w:num w:numId="5" w16cid:durableId="1933732601">
    <w:abstractNumId w:val="31"/>
  </w:num>
  <w:num w:numId="6" w16cid:durableId="677346399">
    <w:abstractNumId w:val="32"/>
  </w:num>
  <w:num w:numId="7" w16cid:durableId="194468704">
    <w:abstractNumId w:val="8"/>
  </w:num>
  <w:num w:numId="8" w16cid:durableId="701441403">
    <w:abstractNumId w:val="20"/>
  </w:num>
  <w:num w:numId="9" w16cid:durableId="412554196">
    <w:abstractNumId w:val="5"/>
  </w:num>
  <w:num w:numId="10" w16cid:durableId="1687437646">
    <w:abstractNumId w:val="21"/>
  </w:num>
  <w:num w:numId="11" w16cid:durableId="377121692">
    <w:abstractNumId w:val="19"/>
  </w:num>
  <w:num w:numId="12" w16cid:durableId="23596881">
    <w:abstractNumId w:val="9"/>
  </w:num>
  <w:num w:numId="13" w16cid:durableId="1241910933">
    <w:abstractNumId w:val="4"/>
  </w:num>
  <w:num w:numId="14" w16cid:durableId="523059020">
    <w:abstractNumId w:val="26"/>
  </w:num>
  <w:num w:numId="15" w16cid:durableId="82339310">
    <w:abstractNumId w:val="6"/>
  </w:num>
  <w:num w:numId="16" w16cid:durableId="642202827">
    <w:abstractNumId w:val="3"/>
  </w:num>
  <w:num w:numId="17" w16cid:durableId="1942374636">
    <w:abstractNumId w:val="10"/>
  </w:num>
  <w:num w:numId="18" w16cid:durableId="1022122503">
    <w:abstractNumId w:val="18"/>
  </w:num>
  <w:num w:numId="19" w16cid:durableId="361368052">
    <w:abstractNumId w:val="27"/>
  </w:num>
  <w:num w:numId="20" w16cid:durableId="424886869">
    <w:abstractNumId w:val="23"/>
  </w:num>
  <w:num w:numId="21" w16cid:durableId="203352865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2113278185">
    <w:abstractNumId w:val="7"/>
  </w:num>
  <w:num w:numId="23" w16cid:durableId="1979216305">
    <w:abstractNumId w:val="17"/>
  </w:num>
  <w:num w:numId="24" w16cid:durableId="1408461736">
    <w:abstractNumId w:val="16"/>
  </w:num>
  <w:num w:numId="25" w16cid:durableId="1337153707">
    <w:abstractNumId w:val="12"/>
  </w:num>
  <w:num w:numId="26" w16cid:durableId="1719552683">
    <w:abstractNumId w:val="0"/>
  </w:num>
  <w:num w:numId="27" w16cid:durableId="1286699286">
    <w:abstractNumId w:val="15"/>
  </w:num>
  <w:num w:numId="28" w16cid:durableId="405342887">
    <w:abstractNumId w:val="29"/>
  </w:num>
  <w:num w:numId="29" w16cid:durableId="1669481122">
    <w:abstractNumId w:val="13"/>
  </w:num>
  <w:num w:numId="30" w16cid:durableId="1984196365">
    <w:abstractNumId w:val="14"/>
  </w:num>
  <w:num w:numId="31" w16cid:durableId="201796183">
    <w:abstractNumId w:val="2"/>
  </w:num>
  <w:num w:numId="32" w16cid:durableId="169295268">
    <w:abstractNumId w:val="11"/>
  </w:num>
  <w:num w:numId="33" w16cid:durableId="1852332319">
    <w:abstractNumId w:val="25"/>
  </w:num>
  <w:num w:numId="34" w16cid:durableId="130639786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F2"/>
    <w:rsid w:val="00003770"/>
    <w:rsid w:val="000105EF"/>
    <w:rsid w:val="00011388"/>
    <w:rsid w:val="00011740"/>
    <w:rsid w:val="0001195A"/>
    <w:rsid w:val="000141D4"/>
    <w:rsid w:val="0002460F"/>
    <w:rsid w:val="00031A1F"/>
    <w:rsid w:val="00050CBC"/>
    <w:rsid w:val="000528DF"/>
    <w:rsid w:val="0006173B"/>
    <w:rsid w:val="000639AE"/>
    <w:rsid w:val="00065D5F"/>
    <w:rsid w:val="00066B6A"/>
    <w:rsid w:val="00072DA7"/>
    <w:rsid w:val="000773C7"/>
    <w:rsid w:val="000857EC"/>
    <w:rsid w:val="00085B8A"/>
    <w:rsid w:val="000926CA"/>
    <w:rsid w:val="000975DF"/>
    <w:rsid w:val="000A52BA"/>
    <w:rsid w:val="000B03B1"/>
    <w:rsid w:val="000B0C8C"/>
    <w:rsid w:val="000B12F7"/>
    <w:rsid w:val="000B1E5B"/>
    <w:rsid w:val="000B34C8"/>
    <w:rsid w:val="000B510E"/>
    <w:rsid w:val="000B5626"/>
    <w:rsid w:val="000B7357"/>
    <w:rsid w:val="000C1683"/>
    <w:rsid w:val="000C19E2"/>
    <w:rsid w:val="000C31A4"/>
    <w:rsid w:val="000C38E3"/>
    <w:rsid w:val="000C66EC"/>
    <w:rsid w:val="000C6BFC"/>
    <w:rsid w:val="000C6E8A"/>
    <w:rsid w:val="000C72C1"/>
    <w:rsid w:val="000D3183"/>
    <w:rsid w:val="000D5CDF"/>
    <w:rsid w:val="000E6903"/>
    <w:rsid w:val="000F0773"/>
    <w:rsid w:val="000F2A53"/>
    <w:rsid w:val="000F7845"/>
    <w:rsid w:val="000F7E83"/>
    <w:rsid w:val="00103606"/>
    <w:rsid w:val="00103AD4"/>
    <w:rsid w:val="001126DB"/>
    <w:rsid w:val="00112A76"/>
    <w:rsid w:val="00113092"/>
    <w:rsid w:val="00113452"/>
    <w:rsid w:val="00113596"/>
    <w:rsid w:val="00116244"/>
    <w:rsid w:val="00116977"/>
    <w:rsid w:val="00120BB0"/>
    <w:rsid w:val="00121668"/>
    <w:rsid w:val="00133811"/>
    <w:rsid w:val="001518EF"/>
    <w:rsid w:val="0016191F"/>
    <w:rsid w:val="00162242"/>
    <w:rsid w:val="00165817"/>
    <w:rsid w:val="00166BA2"/>
    <w:rsid w:val="0017342D"/>
    <w:rsid w:val="001748EE"/>
    <w:rsid w:val="00174D87"/>
    <w:rsid w:val="00174F03"/>
    <w:rsid w:val="00175D88"/>
    <w:rsid w:val="00175FF2"/>
    <w:rsid w:val="00181AE8"/>
    <w:rsid w:val="00184838"/>
    <w:rsid w:val="00185580"/>
    <w:rsid w:val="0018582F"/>
    <w:rsid w:val="00187C34"/>
    <w:rsid w:val="00190A64"/>
    <w:rsid w:val="0019344A"/>
    <w:rsid w:val="0019386E"/>
    <w:rsid w:val="001A39E3"/>
    <w:rsid w:val="001B071F"/>
    <w:rsid w:val="001B47BF"/>
    <w:rsid w:val="001B4885"/>
    <w:rsid w:val="001B55AA"/>
    <w:rsid w:val="001B5B99"/>
    <w:rsid w:val="001B6AC5"/>
    <w:rsid w:val="001B7DD6"/>
    <w:rsid w:val="001C3667"/>
    <w:rsid w:val="001D7702"/>
    <w:rsid w:val="001D7DF3"/>
    <w:rsid w:val="001E66D0"/>
    <w:rsid w:val="001F02CE"/>
    <w:rsid w:val="001F5A5A"/>
    <w:rsid w:val="001F6C17"/>
    <w:rsid w:val="002068C7"/>
    <w:rsid w:val="0021183F"/>
    <w:rsid w:val="0021209F"/>
    <w:rsid w:val="00212B1F"/>
    <w:rsid w:val="0021359D"/>
    <w:rsid w:val="00214E18"/>
    <w:rsid w:val="002215D4"/>
    <w:rsid w:val="00223AC3"/>
    <w:rsid w:val="00225427"/>
    <w:rsid w:val="0023156E"/>
    <w:rsid w:val="002332D1"/>
    <w:rsid w:val="002346BA"/>
    <w:rsid w:val="00247DEF"/>
    <w:rsid w:val="002522A9"/>
    <w:rsid w:val="00255318"/>
    <w:rsid w:val="00255720"/>
    <w:rsid w:val="00255785"/>
    <w:rsid w:val="002604EC"/>
    <w:rsid w:val="00262EF7"/>
    <w:rsid w:val="00263756"/>
    <w:rsid w:val="0026497F"/>
    <w:rsid w:val="00270041"/>
    <w:rsid w:val="002706E9"/>
    <w:rsid w:val="00273DE3"/>
    <w:rsid w:val="00273F94"/>
    <w:rsid w:val="00276B25"/>
    <w:rsid w:val="002806B9"/>
    <w:rsid w:val="00281105"/>
    <w:rsid w:val="002828DA"/>
    <w:rsid w:val="00287A74"/>
    <w:rsid w:val="00292C3F"/>
    <w:rsid w:val="00292CB9"/>
    <w:rsid w:val="00297C7E"/>
    <w:rsid w:val="002B4187"/>
    <w:rsid w:val="002B456F"/>
    <w:rsid w:val="002C1FAF"/>
    <w:rsid w:val="002C437E"/>
    <w:rsid w:val="002C4910"/>
    <w:rsid w:val="002D07A9"/>
    <w:rsid w:val="002D3867"/>
    <w:rsid w:val="002D442F"/>
    <w:rsid w:val="002D5948"/>
    <w:rsid w:val="002E1472"/>
    <w:rsid w:val="002E14B1"/>
    <w:rsid w:val="002E1FCB"/>
    <w:rsid w:val="002E20E6"/>
    <w:rsid w:val="002F167B"/>
    <w:rsid w:val="002F37CD"/>
    <w:rsid w:val="003005C1"/>
    <w:rsid w:val="00301A6A"/>
    <w:rsid w:val="003033B5"/>
    <w:rsid w:val="00304167"/>
    <w:rsid w:val="0031227A"/>
    <w:rsid w:val="00314742"/>
    <w:rsid w:val="0031568C"/>
    <w:rsid w:val="00315873"/>
    <w:rsid w:val="0032031C"/>
    <w:rsid w:val="00320EDC"/>
    <w:rsid w:val="00322482"/>
    <w:rsid w:val="003308BD"/>
    <w:rsid w:val="00332DD3"/>
    <w:rsid w:val="00340C1B"/>
    <w:rsid w:val="00344072"/>
    <w:rsid w:val="0034642C"/>
    <w:rsid w:val="0035301F"/>
    <w:rsid w:val="003549C2"/>
    <w:rsid w:val="00356D73"/>
    <w:rsid w:val="00361D84"/>
    <w:rsid w:val="003661C9"/>
    <w:rsid w:val="00371261"/>
    <w:rsid w:val="00372B7E"/>
    <w:rsid w:val="0037422E"/>
    <w:rsid w:val="00375547"/>
    <w:rsid w:val="00376C32"/>
    <w:rsid w:val="00376EF4"/>
    <w:rsid w:val="00377F66"/>
    <w:rsid w:val="003802C2"/>
    <w:rsid w:val="00383280"/>
    <w:rsid w:val="00385CB7"/>
    <w:rsid w:val="0038762B"/>
    <w:rsid w:val="00395263"/>
    <w:rsid w:val="003A02A7"/>
    <w:rsid w:val="003A09F5"/>
    <w:rsid w:val="003A1FF0"/>
    <w:rsid w:val="003B2290"/>
    <w:rsid w:val="003B67C9"/>
    <w:rsid w:val="003B7166"/>
    <w:rsid w:val="003D5200"/>
    <w:rsid w:val="003D6CAA"/>
    <w:rsid w:val="003E349C"/>
    <w:rsid w:val="003E6602"/>
    <w:rsid w:val="003F23D7"/>
    <w:rsid w:val="003F2B37"/>
    <w:rsid w:val="003F5A99"/>
    <w:rsid w:val="0040092B"/>
    <w:rsid w:val="00402008"/>
    <w:rsid w:val="00405F3C"/>
    <w:rsid w:val="00407829"/>
    <w:rsid w:val="00411A15"/>
    <w:rsid w:val="00414456"/>
    <w:rsid w:val="00414483"/>
    <w:rsid w:val="00417A68"/>
    <w:rsid w:val="004210A7"/>
    <w:rsid w:val="00422F6C"/>
    <w:rsid w:val="00423505"/>
    <w:rsid w:val="00424145"/>
    <w:rsid w:val="004254EC"/>
    <w:rsid w:val="004272D5"/>
    <w:rsid w:val="004323DA"/>
    <w:rsid w:val="00436751"/>
    <w:rsid w:val="0044231E"/>
    <w:rsid w:val="00443D51"/>
    <w:rsid w:val="0045445D"/>
    <w:rsid w:val="004568C0"/>
    <w:rsid w:val="00457CE5"/>
    <w:rsid w:val="004606B7"/>
    <w:rsid w:val="004614FF"/>
    <w:rsid w:val="00465212"/>
    <w:rsid w:val="00465E80"/>
    <w:rsid w:val="00466AB6"/>
    <w:rsid w:val="0047078B"/>
    <w:rsid w:val="00470EB9"/>
    <w:rsid w:val="00471306"/>
    <w:rsid w:val="00471D5C"/>
    <w:rsid w:val="0047437F"/>
    <w:rsid w:val="00475DD8"/>
    <w:rsid w:val="004803EF"/>
    <w:rsid w:val="00484046"/>
    <w:rsid w:val="0048643B"/>
    <w:rsid w:val="0049036B"/>
    <w:rsid w:val="00491F6D"/>
    <w:rsid w:val="00493A6E"/>
    <w:rsid w:val="00494B0F"/>
    <w:rsid w:val="00494B43"/>
    <w:rsid w:val="00495E73"/>
    <w:rsid w:val="004A1DCB"/>
    <w:rsid w:val="004A3978"/>
    <w:rsid w:val="004A5A7A"/>
    <w:rsid w:val="004A5BC9"/>
    <w:rsid w:val="004A6363"/>
    <w:rsid w:val="004A7459"/>
    <w:rsid w:val="004B19DE"/>
    <w:rsid w:val="004B3405"/>
    <w:rsid w:val="004B4BB4"/>
    <w:rsid w:val="004B4D64"/>
    <w:rsid w:val="004B7CF6"/>
    <w:rsid w:val="004C26F5"/>
    <w:rsid w:val="004C29B2"/>
    <w:rsid w:val="004C6A24"/>
    <w:rsid w:val="004C7C0F"/>
    <w:rsid w:val="004D1F68"/>
    <w:rsid w:val="004D2C8F"/>
    <w:rsid w:val="004D39D4"/>
    <w:rsid w:val="004E108C"/>
    <w:rsid w:val="004E189E"/>
    <w:rsid w:val="004E1E86"/>
    <w:rsid w:val="004E2F63"/>
    <w:rsid w:val="004E324A"/>
    <w:rsid w:val="004E3F03"/>
    <w:rsid w:val="004E5383"/>
    <w:rsid w:val="004E53D0"/>
    <w:rsid w:val="004E6212"/>
    <w:rsid w:val="004E6676"/>
    <w:rsid w:val="004E7B5B"/>
    <w:rsid w:val="004E7C93"/>
    <w:rsid w:val="004F4B79"/>
    <w:rsid w:val="0050061D"/>
    <w:rsid w:val="005108FA"/>
    <w:rsid w:val="0051299D"/>
    <w:rsid w:val="005131AE"/>
    <w:rsid w:val="00514C97"/>
    <w:rsid w:val="00516BDA"/>
    <w:rsid w:val="00520D52"/>
    <w:rsid w:val="00530929"/>
    <w:rsid w:val="00530BE8"/>
    <w:rsid w:val="0053434F"/>
    <w:rsid w:val="00536701"/>
    <w:rsid w:val="00541EB7"/>
    <w:rsid w:val="005430E7"/>
    <w:rsid w:val="00543158"/>
    <w:rsid w:val="005432BB"/>
    <w:rsid w:val="00545E06"/>
    <w:rsid w:val="00550F25"/>
    <w:rsid w:val="00551278"/>
    <w:rsid w:val="0055133E"/>
    <w:rsid w:val="0055236A"/>
    <w:rsid w:val="00556AE4"/>
    <w:rsid w:val="00557CD0"/>
    <w:rsid w:val="00563010"/>
    <w:rsid w:val="0056412C"/>
    <w:rsid w:val="00566BF0"/>
    <w:rsid w:val="0056727E"/>
    <w:rsid w:val="00567E5B"/>
    <w:rsid w:val="00570CC5"/>
    <w:rsid w:val="005726ED"/>
    <w:rsid w:val="00572752"/>
    <w:rsid w:val="00572CDB"/>
    <w:rsid w:val="005745A4"/>
    <w:rsid w:val="005810A8"/>
    <w:rsid w:val="0058147D"/>
    <w:rsid w:val="0058238A"/>
    <w:rsid w:val="005824A1"/>
    <w:rsid w:val="005824F6"/>
    <w:rsid w:val="00585D66"/>
    <w:rsid w:val="00592359"/>
    <w:rsid w:val="005A1EBD"/>
    <w:rsid w:val="005A37B0"/>
    <w:rsid w:val="005A44B0"/>
    <w:rsid w:val="005A7155"/>
    <w:rsid w:val="005B12E1"/>
    <w:rsid w:val="005B35CA"/>
    <w:rsid w:val="005B6A92"/>
    <w:rsid w:val="005C5402"/>
    <w:rsid w:val="005C59EC"/>
    <w:rsid w:val="005C5BF2"/>
    <w:rsid w:val="005C6071"/>
    <w:rsid w:val="005C7660"/>
    <w:rsid w:val="005D0FD9"/>
    <w:rsid w:val="005D1B9F"/>
    <w:rsid w:val="005D2E8F"/>
    <w:rsid w:val="005D3105"/>
    <w:rsid w:val="005D3ABD"/>
    <w:rsid w:val="005D78B8"/>
    <w:rsid w:val="005E0976"/>
    <w:rsid w:val="005E2B35"/>
    <w:rsid w:val="005E4FCE"/>
    <w:rsid w:val="005E6026"/>
    <w:rsid w:val="005F1824"/>
    <w:rsid w:val="005F226E"/>
    <w:rsid w:val="005F7366"/>
    <w:rsid w:val="005F776E"/>
    <w:rsid w:val="0060050D"/>
    <w:rsid w:val="0060071B"/>
    <w:rsid w:val="006055E3"/>
    <w:rsid w:val="00606082"/>
    <w:rsid w:val="006125E0"/>
    <w:rsid w:val="0061272A"/>
    <w:rsid w:val="006151F8"/>
    <w:rsid w:val="006210CA"/>
    <w:rsid w:val="0062159A"/>
    <w:rsid w:val="00622FCF"/>
    <w:rsid w:val="00623063"/>
    <w:rsid w:val="00623187"/>
    <w:rsid w:val="006272AE"/>
    <w:rsid w:val="00627799"/>
    <w:rsid w:val="00631AAA"/>
    <w:rsid w:val="006334D9"/>
    <w:rsid w:val="006427B9"/>
    <w:rsid w:val="006432DD"/>
    <w:rsid w:val="00644411"/>
    <w:rsid w:val="00650960"/>
    <w:rsid w:val="006529F9"/>
    <w:rsid w:val="006547F8"/>
    <w:rsid w:val="00655215"/>
    <w:rsid w:val="0065534C"/>
    <w:rsid w:val="0066633A"/>
    <w:rsid w:val="0066736F"/>
    <w:rsid w:val="00670264"/>
    <w:rsid w:val="006706A6"/>
    <w:rsid w:val="00674457"/>
    <w:rsid w:val="00675FA7"/>
    <w:rsid w:val="00676040"/>
    <w:rsid w:val="006817E3"/>
    <w:rsid w:val="006829C9"/>
    <w:rsid w:val="006843EB"/>
    <w:rsid w:val="00684B12"/>
    <w:rsid w:val="00685E1C"/>
    <w:rsid w:val="00687949"/>
    <w:rsid w:val="00692116"/>
    <w:rsid w:val="00692BF3"/>
    <w:rsid w:val="006943EA"/>
    <w:rsid w:val="0069473B"/>
    <w:rsid w:val="00694EE4"/>
    <w:rsid w:val="00696440"/>
    <w:rsid w:val="00696716"/>
    <w:rsid w:val="006A128E"/>
    <w:rsid w:val="006A18BB"/>
    <w:rsid w:val="006A7913"/>
    <w:rsid w:val="006A7965"/>
    <w:rsid w:val="006B5790"/>
    <w:rsid w:val="006B5873"/>
    <w:rsid w:val="006B7A17"/>
    <w:rsid w:val="006B7CDC"/>
    <w:rsid w:val="006C0B2F"/>
    <w:rsid w:val="006C2192"/>
    <w:rsid w:val="006C2391"/>
    <w:rsid w:val="006C2F16"/>
    <w:rsid w:val="006C2F79"/>
    <w:rsid w:val="006C3AD5"/>
    <w:rsid w:val="006C3F3C"/>
    <w:rsid w:val="006C63ED"/>
    <w:rsid w:val="006C7589"/>
    <w:rsid w:val="006D0A15"/>
    <w:rsid w:val="006D29BE"/>
    <w:rsid w:val="006D4923"/>
    <w:rsid w:val="006D6A7C"/>
    <w:rsid w:val="006D7FB3"/>
    <w:rsid w:val="006E096F"/>
    <w:rsid w:val="006E1287"/>
    <w:rsid w:val="006E1290"/>
    <w:rsid w:val="006E23AC"/>
    <w:rsid w:val="006E2643"/>
    <w:rsid w:val="006F0A10"/>
    <w:rsid w:val="006F0D01"/>
    <w:rsid w:val="006F0F11"/>
    <w:rsid w:val="006F19D9"/>
    <w:rsid w:val="006F4DBC"/>
    <w:rsid w:val="007027A2"/>
    <w:rsid w:val="007030EC"/>
    <w:rsid w:val="007034D8"/>
    <w:rsid w:val="007039B9"/>
    <w:rsid w:val="00705313"/>
    <w:rsid w:val="00715E36"/>
    <w:rsid w:val="007169AD"/>
    <w:rsid w:val="007174A3"/>
    <w:rsid w:val="007179EE"/>
    <w:rsid w:val="00721D93"/>
    <w:rsid w:val="00722ABC"/>
    <w:rsid w:val="0072327A"/>
    <w:rsid w:val="00725FF4"/>
    <w:rsid w:val="00726614"/>
    <w:rsid w:val="00726A95"/>
    <w:rsid w:val="00732290"/>
    <w:rsid w:val="007339C9"/>
    <w:rsid w:val="00733FD9"/>
    <w:rsid w:val="0073773C"/>
    <w:rsid w:val="00737F9F"/>
    <w:rsid w:val="00741569"/>
    <w:rsid w:val="00741F5E"/>
    <w:rsid w:val="007427E6"/>
    <w:rsid w:val="007435E8"/>
    <w:rsid w:val="00746A63"/>
    <w:rsid w:val="0075024E"/>
    <w:rsid w:val="00750D0F"/>
    <w:rsid w:val="0075253D"/>
    <w:rsid w:val="007560BC"/>
    <w:rsid w:val="0075719A"/>
    <w:rsid w:val="00761E51"/>
    <w:rsid w:val="007665FB"/>
    <w:rsid w:val="007711E8"/>
    <w:rsid w:val="007841CE"/>
    <w:rsid w:val="00785CB1"/>
    <w:rsid w:val="00785E3C"/>
    <w:rsid w:val="007860F8"/>
    <w:rsid w:val="007A0D7C"/>
    <w:rsid w:val="007A0F3F"/>
    <w:rsid w:val="007A1908"/>
    <w:rsid w:val="007B168D"/>
    <w:rsid w:val="007B3989"/>
    <w:rsid w:val="007B4431"/>
    <w:rsid w:val="007C25BA"/>
    <w:rsid w:val="007C72F8"/>
    <w:rsid w:val="007D21D4"/>
    <w:rsid w:val="007D2AC0"/>
    <w:rsid w:val="007D4370"/>
    <w:rsid w:val="007D4D29"/>
    <w:rsid w:val="007D7A73"/>
    <w:rsid w:val="007E15C0"/>
    <w:rsid w:val="007E1D48"/>
    <w:rsid w:val="007E2982"/>
    <w:rsid w:val="007E411B"/>
    <w:rsid w:val="007E612D"/>
    <w:rsid w:val="007E7CE4"/>
    <w:rsid w:val="007F0FD5"/>
    <w:rsid w:val="00801B06"/>
    <w:rsid w:val="008041A4"/>
    <w:rsid w:val="00805C2E"/>
    <w:rsid w:val="00807216"/>
    <w:rsid w:val="008106F9"/>
    <w:rsid w:val="008159E0"/>
    <w:rsid w:val="008227E6"/>
    <w:rsid w:val="00823287"/>
    <w:rsid w:val="00824D4C"/>
    <w:rsid w:val="0083070B"/>
    <w:rsid w:val="00830CF6"/>
    <w:rsid w:val="00835743"/>
    <w:rsid w:val="00835812"/>
    <w:rsid w:val="008359B0"/>
    <w:rsid w:val="008417A1"/>
    <w:rsid w:val="00841F0B"/>
    <w:rsid w:val="00844602"/>
    <w:rsid w:val="00844D7C"/>
    <w:rsid w:val="00853022"/>
    <w:rsid w:val="00853CD5"/>
    <w:rsid w:val="0086317C"/>
    <w:rsid w:val="00865CEF"/>
    <w:rsid w:val="00873B3F"/>
    <w:rsid w:val="00874004"/>
    <w:rsid w:val="008768C5"/>
    <w:rsid w:val="00876E01"/>
    <w:rsid w:val="00877A80"/>
    <w:rsid w:val="00881E85"/>
    <w:rsid w:val="00882C77"/>
    <w:rsid w:val="00893970"/>
    <w:rsid w:val="008A2C86"/>
    <w:rsid w:val="008A3467"/>
    <w:rsid w:val="008A4D08"/>
    <w:rsid w:val="008A5F0D"/>
    <w:rsid w:val="008A6093"/>
    <w:rsid w:val="008B0B2D"/>
    <w:rsid w:val="008B24D2"/>
    <w:rsid w:val="008B4884"/>
    <w:rsid w:val="008C08E8"/>
    <w:rsid w:val="008C394C"/>
    <w:rsid w:val="008C5BAB"/>
    <w:rsid w:val="008C7E29"/>
    <w:rsid w:val="008D068D"/>
    <w:rsid w:val="008D0906"/>
    <w:rsid w:val="008D0EBC"/>
    <w:rsid w:val="008D4F87"/>
    <w:rsid w:val="008E08C0"/>
    <w:rsid w:val="008E2465"/>
    <w:rsid w:val="008E6D61"/>
    <w:rsid w:val="008F19CC"/>
    <w:rsid w:val="008F506B"/>
    <w:rsid w:val="008F7CD6"/>
    <w:rsid w:val="00904BED"/>
    <w:rsid w:val="00910815"/>
    <w:rsid w:val="00910913"/>
    <w:rsid w:val="00910C4D"/>
    <w:rsid w:val="00913839"/>
    <w:rsid w:val="009209EA"/>
    <w:rsid w:val="00931831"/>
    <w:rsid w:val="00931A5A"/>
    <w:rsid w:val="0093374E"/>
    <w:rsid w:val="009348A4"/>
    <w:rsid w:val="00937996"/>
    <w:rsid w:val="0094075E"/>
    <w:rsid w:val="0094226E"/>
    <w:rsid w:val="0094248C"/>
    <w:rsid w:val="009429C9"/>
    <w:rsid w:val="009461DF"/>
    <w:rsid w:val="00946567"/>
    <w:rsid w:val="009509D0"/>
    <w:rsid w:val="0095378C"/>
    <w:rsid w:val="0095499F"/>
    <w:rsid w:val="00955E8D"/>
    <w:rsid w:val="0095772F"/>
    <w:rsid w:val="00963E60"/>
    <w:rsid w:val="009640A0"/>
    <w:rsid w:val="0096681C"/>
    <w:rsid w:val="00966A06"/>
    <w:rsid w:val="00973D98"/>
    <w:rsid w:val="00976775"/>
    <w:rsid w:val="0098254F"/>
    <w:rsid w:val="0098295D"/>
    <w:rsid w:val="00982AE8"/>
    <w:rsid w:val="00983369"/>
    <w:rsid w:val="0098495C"/>
    <w:rsid w:val="009862D2"/>
    <w:rsid w:val="00990358"/>
    <w:rsid w:val="009A1EA2"/>
    <w:rsid w:val="009B1127"/>
    <w:rsid w:val="009B3978"/>
    <w:rsid w:val="009B67E2"/>
    <w:rsid w:val="009C4FE6"/>
    <w:rsid w:val="009D1DD2"/>
    <w:rsid w:val="009D73D1"/>
    <w:rsid w:val="009E040D"/>
    <w:rsid w:val="009E0943"/>
    <w:rsid w:val="009E6A06"/>
    <w:rsid w:val="009F187E"/>
    <w:rsid w:val="009F21B3"/>
    <w:rsid w:val="009F3041"/>
    <w:rsid w:val="009F3084"/>
    <w:rsid w:val="009F3799"/>
    <w:rsid w:val="00A006CE"/>
    <w:rsid w:val="00A021D3"/>
    <w:rsid w:val="00A03C21"/>
    <w:rsid w:val="00A03CAC"/>
    <w:rsid w:val="00A06202"/>
    <w:rsid w:val="00A07634"/>
    <w:rsid w:val="00A07B35"/>
    <w:rsid w:val="00A10181"/>
    <w:rsid w:val="00A12D15"/>
    <w:rsid w:val="00A16341"/>
    <w:rsid w:val="00A16AD9"/>
    <w:rsid w:val="00A172F2"/>
    <w:rsid w:val="00A17C51"/>
    <w:rsid w:val="00A20992"/>
    <w:rsid w:val="00A312D3"/>
    <w:rsid w:val="00A33219"/>
    <w:rsid w:val="00A338F2"/>
    <w:rsid w:val="00A36358"/>
    <w:rsid w:val="00A36828"/>
    <w:rsid w:val="00A40B0B"/>
    <w:rsid w:val="00A41FEE"/>
    <w:rsid w:val="00A42093"/>
    <w:rsid w:val="00A5148C"/>
    <w:rsid w:val="00A57641"/>
    <w:rsid w:val="00A630E9"/>
    <w:rsid w:val="00A75248"/>
    <w:rsid w:val="00A96635"/>
    <w:rsid w:val="00A96BBF"/>
    <w:rsid w:val="00AA2062"/>
    <w:rsid w:val="00AA3122"/>
    <w:rsid w:val="00AA3D02"/>
    <w:rsid w:val="00AB00B6"/>
    <w:rsid w:val="00AB2B7B"/>
    <w:rsid w:val="00AC1211"/>
    <w:rsid w:val="00AD3E38"/>
    <w:rsid w:val="00AE1065"/>
    <w:rsid w:val="00AE6123"/>
    <w:rsid w:val="00AF304C"/>
    <w:rsid w:val="00AF3C0B"/>
    <w:rsid w:val="00AF78A0"/>
    <w:rsid w:val="00B047BF"/>
    <w:rsid w:val="00B04A69"/>
    <w:rsid w:val="00B10059"/>
    <w:rsid w:val="00B1681D"/>
    <w:rsid w:val="00B177E7"/>
    <w:rsid w:val="00B208DB"/>
    <w:rsid w:val="00B22A50"/>
    <w:rsid w:val="00B3368F"/>
    <w:rsid w:val="00B36021"/>
    <w:rsid w:val="00B3708A"/>
    <w:rsid w:val="00B371CD"/>
    <w:rsid w:val="00B40C33"/>
    <w:rsid w:val="00B42385"/>
    <w:rsid w:val="00B44F75"/>
    <w:rsid w:val="00B46EB4"/>
    <w:rsid w:val="00B54DFB"/>
    <w:rsid w:val="00B553D1"/>
    <w:rsid w:val="00B555BB"/>
    <w:rsid w:val="00B55E7C"/>
    <w:rsid w:val="00B6486C"/>
    <w:rsid w:val="00B673D5"/>
    <w:rsid w:val="00B72BEA"/>
    <w:rsid w:val="00B73066"/>
    <w:rsid w:val="00B73E93"/>
    <w:rsid w:val="00B75AA8"/>
    <w:rsid w:val="00B7721F"/>
    <w:rsid w:val="00B77634"/>
    <w:rsid w:val="00B77CB4"/>
    <w:rsid w:val="00B82C24"/>
    <w:rsid w:val="00B864B1"/>
    <w:rsid w:val="00B9189E"/>
    <w:rsid w:val="00B9769E"/>
    <w:rsid w:val="00BA03DE"/>
    <w:rsid w:val="00BA7D3E"/>
    <w:rsid w:val="00BA7EAF"/>
    <w:rsid w:val="00BB0062"/>
    <w:rsid w:val="00BB4BE4"/>
    <w:rsid w:val="00BB764B"/>
    <w:rsid w:val="00BC5640"/>
    <w:rsid w:val="00BC5654"/>
    <w:rsid w:val="00BC5755"/>
    <w:rsid w:val="00BC75E1"/>
    <w:rsid w:val="00BD2647"/>
    <w:rsid w:val="00BD452F"/>
    <w:rsid w:val="00BE0219"/>
    <w:rsid w:val="00BE3B9F"/>
    <w:rsid w:val="00BE4031"/>
    <w:rsid w:val="00BE4B96"/>
    <w:rsid w:val="00BE6002"/>
    <w:rsid w:val="00BE7CB8"/>
    <w:rsid w:val="00BF2AC1"/>
    <w:rsid w:val="00BF38D3"/>
    <w:rsid w:val="00BF627B"/>
    <w:rsid w:val="00C02511"/>
    <w:rsid w:val="00C0754D"/>
    <w:rsid w:val="00C0779F"/>
    <w:rsid w:val="00C131A9"/>
    <w:rsid w:val="00C13570"/>
    <w:rsid w:val="00C25F5F"/>
    <w:rsid w:val="00C26372"/>
    <w:rsid w:val="00C26DD0"/>
    <w:rsid w:val="00C26F31"/>
    <w:rsid w:val="00C27082"/>
    <w:rsid w:val="00C34FCF"/>
    <w:rsid w:val="00C35DE8"/>
    <w:rsid w:val="00C37800"/>
    <w:rsid w:val="00C37FAE"/>
    <w:rsid w:val="00C40FF7"/>
    <w:rsid w:val="00C412A4"/>
    <w:rsid w:val="00C4290C"/>
    <w:rsid w:val="00C42936"/>
    <w:rsid w:val="00C44E1A"/>
    <w:rsid w:val="00C45CAE"/>
    <w:rsid w:val="00C527AA"/>
    <w:rsid w:val="00C53B44"/>
    <w:rsid w:val="00C54F90"/>
    <w:rsid w:val="00C62A07"/>
    <w:rsid w:val="00C70C8C"/>
    <w:rsid w:val="00C71545"/>
    <w:rsid w:val="00C72C81"/>
    <w:rsid w:val="00C75D58"/>
    <w:rsid w:val="00C808E7"/>
    <w:rsid w:val="00C83F71"/>
    <w:rsid w:val="00C84541"/>
    <w:rsid w:val="00C862A7"/>
    <w:rsid w:val="00C86F0E"/>
    <w:rsid w:val="00C87BB2"/>
    <w:rsid w:val="00C90D17"/>
    <w:rsid w:val="00C91BB6"/>
    <w:rsid w:val="00C92945"/>
    <w:rsid w:val="00C94E2D"/>
    <w:rsid w:val="00C95A5A"/>
    <w:rsid w:val="00C96036"/>
    <w:rsid w:val="00CA10EB"/>
    <w:rsid w:val="00CA1332"/>
    <w:rsid w:val="00CA191D"/>
    <w:rsid w:val="00CA3148"/>
    <w:rsid w:val="00CA788B"/>
    <w:rsid w:val="00CB10C3"/>
    <w:rsid w:val="00CB1150"/>
    <w:rsid w:val="00CB27FC"/>
    <w:rsid w:val="00CB6117"/>
    <w:rsid w:val="00CC00D2"/>
    <w:rsid w:val="00CC0BF7"/>
    <w:rsid w:val="00CC3543"/>
    <w:rsid w:val="00CC4180"/>
    <w:rsid w:val="00CC64F8"/>
    <w:rsid w:val="00CD3176"/>
    <w:rsid w:val="00CD3AC8"/>
    <w:rsid w:val="00CD4985"/>
    <w:rsid w:val="00CE2088"/>
    <w:rsid w:val="00CE2A38"/>
    <w:rsid w:val="00CE3D02"/>
    <w:rsid w:val="00CE5958"/>
    <w:rsid w:val="00CF36C1"/>
    <w:rsid w:val="00CF78C9"/>
    <w:rsid w:val="00CF7B70"/>
    <w:rsid w:val="00D03A73"/>
    <w:rsid w:val="00D0418D"/>
    <w:rsid w:val="00D07C11"/>
    <w:rsid w:val="00D1140B"/>
    <w:rsid w:val="00D115E3"/>
    <w:rsid w:val="00D12BFD"/>
    <w:rsid w:val="00D133A0"/>
    <w:rsid w:val="00D16B7E"/>
    <w:rsid w:val="00D176A3"/>
    <w:rsid w:val="00D17FD1"/>
    <w:rsid w:val="00D206A8"/>
    <w:rsid w:val="00D2341E"/>
    <w:rsid w:val="00D23664"/>
    <w:rsid w:val="00D26739"/>
    <w:rsid w:val="00D26E68"/>
    <w:rsid w:val="00D27CD3"/>
    <w:rsid w:val="00D30525"/>
    <w:rsid w:val="00D32D2B"/>
    <w:rsid w:val="00D34755"/>
    <w:rsid w:val="00D349C2"/>
    <w:rsid w:val="00D35256"/>
    <w:rsid w:val="00D4035D"/>
    <w:rsid w:val="00D417EA"/>
    <w:rsid w:val="00D41CF1"/>
    <w:rsid w:val="00D43074"/>
    <w:rsid w:val="00D43BA6"/>
    <w:rsid w:val="00D43D65"/>
    <w:rsid w:val="00D53D3C"/>
    <w:rsid w:val="00D54D66"/>
    <w:rsid w:val="00D54E8D"/>
    <w:rsid w:val="00D55193"/>
    <w:rsid w:val="00D61A72"/>
    <w:rsid w:val="00D645EF"/>
    <w:rsid w:val="00D665B7"/>
    <w:rsid w:val="00D71ECC"/>
    <w:rsid w:val="00D73ABB"/>
    <w:rsid w:val="00D80096"/>
    <w:rsid w:val="00D8222C"/>
    <w:rsid w:val="00D84059"/>
    <w:rsid w:val="00D871D6"/>
    <w:rsid w:val="00D90973"/>
    <w:rsid w:val="00D916B8"/>
    <w:rsid w:val="00D918AA"/>
    <w:rsid w:val="00D934FE"/>
    <w:rsid w:val="00DA3A2C"/>
    <w:rsid w:val="00DA41A6"/>
    <w:rsid w:val="00DA4B35"/>
    <w:rsid w:val="00DA538D"/>
    <w:rsid w:val="00DA72AA"/>
    <w:rsid w:val="00DA7497"/>
    <w:rsid w:val="00DB113B"/>
    <w:rsid w:val="00DB2BE4"/>
    <w:rsid w:val="00DB5794"/>
    <w:rsid w:val="00DC07C8"/>
    <w:rsid w:val="00DC09F7"/>
    <w:rsid w:val="00DC0D59"/>
    <w:rsid w:val="00DC181D"/>
    <w:rsid w:val="00DC272F"/>
    <w:rsid w:val="00DC4E6C"/>
    <w:rsid w:val="00DC5D37"/>
    <w:rsid w:val="00DD3A2B"/>
    <w:rsid w:val="00DD55A2"/>
    <w:rsid w:val="00DD5E69"/>
    <w:rsid w:val="00DE0F38"/>
    <w:rsid w:val="00DE1320"/>
    <w:rsid w:val="00DE332A"/>
    <w:rsid w:val="00DE5923"/>
    <w:rsid w:val="00DE713E"/>
    <w:rsid w:val="00DF6415"/>
    <w:rsid w:val="00E01444"/>
    <w:rsid w:val="00E015F5"/>
    <w:rsid w:val="00E0206B"/>
    <w:rsid w:val="00E021E7"/>
    <w:rsid w:val="00E0220F"/>
    <w:rsid w:val="00E03386"/>
    <w:rsid w:val="00E048DE"/>
    <w:rsid w:val="00E05ECC"/>
    <w:rsid w:val="00E11807"/>
    <w:rsid w:val="00E2390D"/>
    <w:rsid w:val="00E30C31"/>
    <w:rsid w:val="00E42B5E"/>
    <w:rsid w:val="00E42FAF"/>
    <w:rsid w:val="00E433DC"/>
    <w:rsid w:val="00E457D7"/>
    <w:rsid w:val="00E466FD"/>
    <w:rsid w:val="00E47E75"/>
    <w:rsid w:val="00E54A14"/>
    <w:rsid w:val="00E601DA"/>
    <w:rsid w:val="00E60E54"/>
    <w:rsid w:val="00E61DDC"/>
    <w:rsid w:val="00E6308D"/>
    <w:rsid w:val="00E63F49"/>
    <w:rsid w:val="00E65830"/>
    <w:rsid w:val="00E74B21"/>
    <w:rsid w:val="00E7560B"/>
    <w:rsid w:val="00E768A4"/>
    <w:rsid w:val="00E80EEE"/>
    <w:rsid w:val="00E827D7"/>
    <w:rsid w:val="00E82D4E"/>
    <w:rsid w:val="00E85847"/>
    <w:rsid w:val="00E9193E"/>
    <w:rsid w:val="00E9293C"/>
    <w:rsid w:val="00E93858"/>
    <w:rsid w:val="00E9396C"/>
    <w:rsid w:val="00E97299"/>
    <w:rsid w:val="00EA295A"/>
    <w:rsid w:val="00EA48DD"/>
    <w:rsid w:val="00EA56ED"/>
    <w:rsid w:val="00EA7EB1"/>
    <w:rsid w:val="00EB0D8E"/>
    <w:rsid w:val="00EB6382"/>
    <w:rsid w:val="00EC151D"/>
    <w:rsid w:val="00EC1BF5"/>
    <w:rsid w:val="00EC32E6"/>
    <w:rsid w:val="00EC6748"/>
    <w:rsid w:val="00ED4D12"/>
    <w:rsid w:val="00EE05B8"/>
    <w:rsid w:val="00EE0DCC"/>
    <w:rsid w:val="00EE1D2C"/>
    <w:rsid w:val="00EE2A73"/>
    <w:rsid w:val="00EE3B1E"/>
    <w:rsid w:val="00EE5A9F"/>
    <w:rsid w:val="00EE7C22"/>
    <w:rsid w:val="00EF39B0"/>
    <w:rsid w:val="00EF3AEA"/>
    <w:rsid w:val="00EF4103"/>
    <w:rsid w:val="00EF54F2"/>
    <w:rsid w:val="00EF7695"/>
    <w:rsid w:val="00EF7AE2"/>
    <w:rsid w:val="00F05C84"/>
    <w:rsid w:val="00F05D60"/>
    <w:rsid w:val="00F12492"/>
    <w:rsid w:val="00F12721"/>
    <w:rsid w:val="00F16F26"/>
    <w:rsid w:val="00F17B29"/>
    <w:rsid w:val="00F17F63"/>
    <w:rsid w:val="00F2068A"/>
    <w:rsid w:val="00F20D27"/>
    <w:rsid w:val="00F21827"/>
    <w:rsid w:val="00F21CA7"/>
    <w:rsid w:val="00F26169"/>
    <w:rsid w:val="00F27B41"/>
    <w:rsid w:val="00F27E99"/>
    <w:rsid w:val="00F3167A"/>
    <w:rsid w:val="00F34EC2"/>
    <w:rsid w:val="00F37C5C"/>
    <w:rsid w:val="00F41891"/>
    <w:rsid w:val="00F45E60"/>
    <w:rsid w:val="00F46375"/>
    <w:rsid w:val="00F50F11"/>
    <w:rsid w:val="00F52B74"/>
    <w:rsid w:val="00F56180"/>
    <w:rsid w:val="00F563A7"/>
    <w:rsid w:val="00F57505"/>
    <w:rsid w:val="00F60832"/>
    <w:rsid w:val="00F62FE4"/>
    <w:rsid w:val="00F64415"/>
    <w:rsid w:val="00F66976"/>
    <w:rsid w:val="00F723EC"/>
    <w:rsid w:val="00F75B10"/>
    <w:rsid w:val="00F76EF4"/>
    <w:rsid w:val="00F77D37"/>
    <w:rsid w:val="00F94762"/>
    <w:rsid w:val="00F9561C"/>
    <w:rsid w:val="00FA3ABA"/>
    <w:rsid w:val="00FA5DDD"/>
    <w:rsid w:val="00FA754A"/>
    <w:rsid w:val="00FB0648"/>
    <w:rsid w:val="00FB0DF4"/>
    <w:rsid w:val="00FB1F0D"/>
    <w:rsid w:val="00FC2169"/>
    <w:rsid w:val="00FC24F6"/>
    <w:rsid w:val="00FC5806"/>
    <w:rsid w:val="00FC7C76"/>
    <w:rsid w:val="00FD3803"/>
    <w:rsid w:val="00FE1099"/>
    <w:rsid w:val="00FE25C9"/>
    <w:rsid w:val="00FE3173"/>
    <w:rsid w:val="00FE68D5"/>
    <w:rsid w:val="00FF182F"/>
    <w:rsid w:val="00FF339E"/>
    <w:rsid w:val="00FF52DA"/>
    <w:rsid w:val="00FF5CA1"/>
    <w:rsid w:val="00FF6B3B"/>
    <w:rsid w:val="00FF6CC2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0A42E8A"/>
  <w15:docId w15:val="{A635B46E-CA90-4FDE-87C0-192D5127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7B4431"/>
    <w:rPr>
      <w:color w:val="0000FF"/>
      <w:u w:val="single"/>
    </w:rPr>
  </w:style>
  <w:style w:type="paragraph" w:customStyle="1" w:styleId="Address2">
    <w:name w:val="Address 2"/>
    <w:basedOn w:val="Normal"/>
    <w:rsid w:val="000B1E5B"/>
    <w:pPr>
      <w:spacing w:after="0" w:line="160" w:lineRule="atLeast"/>
      <w:jc w:val="both"/>
    </w:pPr>
    <w:rPr>
      <w:rFonts w:ascii="Arial" w:eastAsia="Times New Roman" w:hAnsi="Arial"/>
      <w:sz w:val="14"/>
      <w:szCs w:val="20"/>
    </w:rPr>
  </w:style>
  <w:style w:type="paragraph" w:customStyle="1" w:styleId="NormalTrebuchetMS">
    <w:name w:val="Normal + Trebuchet MS"/>
    <w:aliases w:val="10 pt"/>
    <w:basedOn w:val="Normal"/>
    <w:rsid w:val="003661C9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6947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69473B"/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6334D9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6334D9"/>
    <w:rPr>
      <w:rFonts w:ascii="Times New Roman" w:eastAsia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7E1D4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7E1D4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0200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C4293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C42936"/>
    <w:rPr>
      <w:rFonts w:ascii="Courier New" w:eastAsia="Times New Roman" w:hAnsi="Courier New" w:cs="Courier New"/>
    </w:rPr>
  </w:style>
  <w:style w:type="paragraph" w:customStyle="1" w:styleId="Companyname">
    <w:name w:val="Company name"/>
    <w:basedOn w:val="Normal"/>
    <w:next w:val="Normal"/>
    <w:rsid w:val="00E9293C"/>
    <w:pPr>
      <w:keepNext/>
      <w:tabs>
        <w:tab w:val="right" w:pos="936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/>
      <w:b/>
      <w:bCs/>
      <w:i/>
      <w:iCs/>
      <w:color w:val="0000FF"/>
      <w:szCs w:val="20"/>
    </w:rPr>
  </w:style>
  <w:style w:type="character" w:styleId="UnresolvedMention">
    <w:name w:val="Unresolved Mention"/>
    <w:uiPriority w:val="99"/>
    <w:semiHidden/>
    <w:unhideWhenUsed/>
    <w:rsid w:val="00376EF4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locked/>
    <w:rsid w:val="007A1908"/>
    <w:rPr>
      <w:sz w:val="22"/>
      <w:szCs w:val="22"/>
      <w:lang w:val="en-IN"/>
    </w:rPr>
  </w:style>
  <w:style w:type="paragraph" w:styleId="NoSpacing">
    <w:name w:val="No Spacing"/>
    <w:link w:val="NoSpacingChar"/>
    <w:qFormat/>
    <w:rsid w:val="007A19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22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68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4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0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4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9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6893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6426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98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49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07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08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32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8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5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4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07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RAJESH.ANAND421.RKM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un_kumar\Application%20Data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3B02B510B86D4F9AF7D6C9F28EDBD8" ma:contentTypeVersion="11" ma:contentTypeDescription="Create a new document." ma:contentTypeScope="" ma:versionID="cb083e47c1dde8a1e560d46e5236706e">
  <xsd:schema xmlns:xsd="http://www.w3.org/2001/XMLSchema" xmlns:xs="http://www.w3.org/2001/XMLSchema" xmlns:p="http://schemas.microsoft.com/office/2006/metadata/properties" xmlns:ns1="http://schemas.microsoft.com/sharepoint/v3" xmlns:ns2="3594e5eb-7912-425b-972d-497526a49d24" xmlns:ns3="http://schemas.microsoft.com/sharepoint/v3/fields" targetNamespace="http://schemas.microsoft.com/office/2006/metadata/properties" ma:root="true" ma:fieldsID="c442a09d06864cb3ec9ce8866247c6c4" ns1:_="" ns2:_="" ns3:_="">
    <xsd:import namespace="http://schemas.microsoft.com/sharepoint/v3"/>
    <xsd:import namespace="3594e5eb-7912-425b-972d-497526a49d2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C_x0020_Name" minOccurs="0"/>
                <xsd:element ref="ns2:Description0" minOccurs="0"/>
                <xsd:element ref="ns2:_x0025__x0020_Remaining" minOccurs="0"/>
                <xsd:element ref="ns2:Team" minOccurs="0"/>
                <xsd:element ref="ns2:Constraints" minOccurs="0"/>
                <xsd:element ref="ns2:Comments" minOccurs="0"/>
                <xsd:element ref="ns1:StartDate" minOccurs="0"/>
                <xsd:element ref="ns3:_EndDate" minOccurs="0"/>
                <xsd:element ref="ns2:Can_x0020_we_x0020_Monetize_x003f_" minOccurs="0"/>
                <xsd:element ref="ns2:PoC_x0020_Value" minOccurs="0"/>
                <xsd:element ref="ns2:Proposed_x0020_to_x0020_Custom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tartDate" ma:index="14" nillable="true" ma:displayName="Start Date" ma:default="[today]" ma:format="DateOnly" ma:internalName="Star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4e5eb-7912-425b-972d-497526a49d24" elementFormDefault="qualified">
    <xsd:import namespace="http://schemas.microsoft.com/office/2006/documentManagement/types"/>
    <xsd:import namespace="http://schemas.microsoft.com/office/infopath/2007/PartnerControls"/>
    <xsd:element name="PoC_x0020_Name" ma:index="8" nillable="true" ma:displayName="PoC Name" ma:internalName="PoC_x0020_Name">
      <xsd:simpleType>
        <xsd:restriction base="dms:Text">
          <xsd:maxLength value="255"/>
        </xsd:restriction>
      </xsd:simpleType>
    </xsd:element>
    <xsd:element name="Description0" ma:index="9" nillable="true" ma:displayName="Description" ma:internalName="Description0">
      <xsd:simpleType>
        <xsd:restriction base="dms:Text">
          <xsd:maxLength value="255"/>
        </xsd:restriction>
      </xsd:simpleType>
    </xsd:element>
    <xsd:element name="_x0025__x0020_Remaining" ma:index="10" nillable="true" ma:displayName="% Remaining" ma:decimals="0" ma:internalName="_x0025__x0020_Remaining" ma:percentage="TRUE">
      <xsd:simpleType>
        <xsd:restriction base="dms:Number">
          <xsd:maxInclusive value="1"/>
          <xsd:minInclusive value="0"/>
        </xsd:restriction>
      </xsd:simpleType>
    </xsd:element>
    <xsd:element name="Team" ma:index="11" nillable="true" ma:displayName="Team" ma:list="UserInfo" ma:SharePointGroup="0" ma:internalName="Team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straints" ma:index="12" nillable="true" ma:displayName="Constraints" ma:internalName="Constraints">
      <xsd:simpleType>
        <xsd:restriction base="dms:Note">
          <xsd:maxLength value="255"/>
        </xsd:restriction>
      </xsd:simpleType>
    </xsd:element>
    <xsd:element name="Comments" ma:index="13" nillable="true" ma:displayName="Comments" ma:internalName="Comments">
      <xsd:simpleType>
        <xsd:restriction base="dms:Note">
          <xsd:maxLength value="255"/>
        </xsd:restriction>
      </xsd:simpleType>
    </xsd:element>
    <xsd:element name="Can_x0020_we_x0020_Monetize_x003f_" ma:index="16" nillable="true" ma:displayName="Can we Monetize?" ma:default="0" ma:internalName="Can_x0020_we_x0020_Monetize_x003f_">
      <xsd:simpleType>
        <xsd:restriction base="dms:Boolean"/>
      </xsd:simpleType>
    </xsd:element>
    <xsd:element name="PoC_x0020_Value" ma:index="17" nillable="true" ma:displayName="PoC Value" ma:decimals="0" ma:LCID="1033" ma:internalName="PoC_x0020_Value">
      <xsd:simpleType>
        <xsd:restriction base="dms:Currency"/>
      </xsd:simpleType>
    </xsd:element>
    <xsd:element name="Proposed_x0020_to_x0020_Customer" ma:index="18" nillable="true" ma:displayName="Proposed to Customer" ma:default="0" ma:internalName="Proposed_x0020_to_x0020_Customer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EndDate" ma:index="15" nillable="true" ma:displayName="End Date" ma:default="[today]" ma:format="DateTime" ma:internalName="_End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Sr N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n_x0020_we_x0020_Monetize_x003f_ xmlns="3594e5eb-7912-425b-972d-497526a49d24">false</Can_x0020_we_x0020_Monetize_x003f_>
    <Team xmlns="3594e5eb-7912-425b-972d-497526a49d24">
      <UserInfo>
        <DisplayName/>
        <AccountId xsi:nil="true"/>
        <AccountType/>
      </UserInfo>
    </Team>
    <PoC_x0020_Name xmlns="3594e5eb-7912-425b-972d-497526a49d24" xsi:nil="true"/>
    <Comments xmlns="3594e5eb-7912-425b-972d-497526a49d24" xsi:nil="true"/>
    <_x0025__x0020_Remaining xmlns="3594e5eb-7912-425b-972d-497526a49d24" xsi:nil="true"/>
    <_EndDate xmlns="http://schemas.microsoft.com/sharepoint/v3/fields">2011-03-28T12:36:00Z</_EndDate>
    <Description0 xmlns="3594e5eb-7912-425b-972d-497526a49d24" xsi:nil="true"/>
    <Constraints xmlns="3594e5eb-7912-425b-972d-497526a49d24" xsi:nil="true"/>
    <StartDate xmlns="http://schemas.microsoft.com/sharepoint/v3">2011-03-28T00:00:00Z</StartDate>
    <PoC_x0020_Value xmlns="3594e5eb-7912-425b-972d-497526a49d24" xsi:nil="true"/>
    <Proposed_x0020_to_x0020_Customer xmlns="3594e5eb-7912-425b-972d-497526a49d24">false</Proposed_x0020_to_x0020_Customer>
  </documentManagement>
</p:properties>
</file>

<file path=customXml/itemProps1.xml><?xml version="1.0" encoding="utf-8"?>
<ds:datastoreItem xmlns:ds="http://schemas.openxmlformats.org/officeDocument/2006/customXml" ds:itemID="{D249CA6E-7671-405F-A0FC-A1B3F148C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594e5eb-7912-425b-972d-497526a49d2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0001B-1F20-4A68-8240-781C77EF4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BA5BA-512B-4DFC-B7C1-696D01AC5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75C7D6-3A31-4791-B2CF-71900ADB335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4C253DD-C227-429F-AE83-7D8638D992B5}">
  <ds:schemaRefs>
    <ds:schemaRef ds:uri="http://schemas.microsoft.com/office/2006/metadata/properties"/>
    <ds:schemaRef ds:uri="http://schemas.microsoft.com/office/infopath/2007/PartnerControls"/>
    <ds:schemaRef ds:uri="3594e5eb-7912-425b-972d-497526a49d24"/>
    <ds:schemaRef ds:uri="http://schemas.microsoft.com/sharepoint/v3/field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TP030003100</Template>
  <TotalTime>2</TotalTime>
  <Pages>4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9734</CharactersWithSpaces>
  <SharedDoc>false</SharedDoc>
  <HLinks>
    <vt:vector size="6" baseType="variant">
      <vt:variant>
        <vt:i4>5832752</vt:i4>
      </vt:variant>
      <vt:variant>
        <vt:i4>0</vt:i4>
      </vt:variant>
      <vt:variant>
        <vt:i4>0</vt:i4>
      </vt:variant>
      <vt:variant>
        <vt:i4>5</vt:i4>
      </vt:variant>
      <vt:variant>
        <vt:lpwstr>mailto:RAJESH.ANAND421.RKM@gmail.com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sourabh_kulkarni</dc:creator>
  <cp:keywords/>
  <dc:description/>
  <cp:lastModifiedBy>Kumar, Rajesh</cp:lastModifiedBy>
  <cp:revision>2</cp:revision>
  <cp:lastPrinted>2023-08-10T09:34:00Z</cp:lastPrinted>
  <dcterms:created xsi:type="dcterms:W3CDTF">2024-03-03T18:24:00Z</dcterms:created>
  <dcterms:modified xsi:type="dcterms:W3CDTF">2024-03-03T18:24:00Z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  <property fmtid="{D5CDD505-2E9C-101B-9397-08002B2CF9AE}" pid="3" name="ContentType">
    <vt:lpwstr>Document</vt:lpwstr>
  </property>
</Properties>
</file>